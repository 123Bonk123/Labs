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CB6" w14:textId="77777777" w:rsidR="004D6B86" w:rsidRPr="009F7782" w:rsidRDefault="00AA102F">
      <w:pPr>
        <w:pStyle w:val="aa"/>
      </w:pPr>
      <w:r>
        <w:t>Лабораторная работа: Усилитель на биполярных транзисторах</w:t>
      </w:r>
    </w:p>
    <w:p w14:paraId="2ECB453E" w14:textId="6C7AAC5D" w:rsidR="004D6B86" w:rsidRPr="009F7782" w:rsidRDefault="005509D8">
      <w:pPr>
        <w:pStyle w:val="2f"/>
      </w:pPr>
      <w:r>
        <w:fldChar w:fldCharType="begin"/>
      </w:r>
      <w:r>
        <w:instrText xml:space="preserve"> LINK Excel.Sheet.12 "https://d.docs.live.net/b566d95faa460c8a/GitHub/Labs/Radiotechnics_Labs/6_sem/Lab28/РТ лаба.xlsx" "Данные об авторе!R4C2" \a \t \u </w:instrText>
      </w:r>
      <w:r>
        <w:fldChar w:fldCharType="separate"/>
      </w:r>
      <w:r>
        <w:t>Нехаев</w:t>
      </w:r>
      <w:r>
        <w:fldChar w:fldCharType="end"/>
      </w:r>
      <w:r>
        <w:t xml:space="preserve"> </w:t>
      </w:r>
      <w:r>
        <w:fldChar w:fldCharType="begin"/>
      </w:r>
      <w:r>
        <w:instrText xml:space="preserve"> LINK Excel.Sheet.12 "https://d.docs.live.net/b566d95faa460c8a/GitHub/Labs/Radiotechnics_Labs/6_sem/Lab28/РТ лаба.xlsx" "Данные об авторе!R5C2" \a \t \u </w:instrText>
      </w:r>
      <w:r>
        <w:fldChar w:fldCharType="separate"/>
      </w:r>
      <w:r>
        <w:t>Александр</w:t>
      </w:r>
      <w:r>
        <w:fldChar w:fldCharType="end"/>
      </w:r>
    </w:p>
    <w:p w14:paraId="472C3091" w14:textId="77777777" w:rsidR="004D6B86" w:rsidRPr="009F7782" w:rsidRDefault="00AA102F">
      <w:pPr>
        <w:pStyle w:val="2f"/>
      </w:pPr>
      <w:r>
        <w:t>МФТИ (ГУ)</w:t>
      </w:r>
    </w:p>
    <w:p w14:paraId="484DE170" w14:textId="77777777" w:rsidR="004D6B86" w:rsidRPr="009F7782" w:rsidRDefault="00345333">
      <w:pPr>
        <w:pStyle w:val="a5"/>
      </w:pPr>
      <w:r w:rsidRPr="009F7782">
        <w:rPr>
          <w:lang w:bidi="ru-RU"/>
        </w:rPr>
        <w:lastRenderedPageBreak/>
        <w:t>Аннотация</w:t>
      </w:r>
    </w:p>
    <w:p w14:paraId="47D352B1" w14:textId="77777777" w:rsidR="004E23C8" w:rsidRDefault="004E23C8" w:rsidP="00DE295A">
      <w:pPr>
        <w:pStyle w:val="a9"/>
      </w:pPr>
    </w:p>
    <w:p w14:paraId="6ECE7301" w14:textId="758343F7" w:rsidR="004D6B86" w:rsidRPr="009F7782" w:rsidRDefault="00DE295A" w:rsidP="004E23C8">
      <w:r>
        <w:t>Целью работы является изучение принципов работы усилителя на биполярных транзисторах, определение параметров усилителя и используемого в нем транзистора.</w:t>
      </w:r>
    </w:p>
    <w:p w14:paraId="011EEE18" w14:textId="77777777" w:rsidR="006D7EE9" w:rsidRPr="009F7782" w:rsidRDefault="00DE295A" w:rsidP="006D7EE9">
      <w:pPr>
        <w:pStyle w:val="a5"/>
      </w:pPr>
      <w:r>
        <w:lastRenderedPageBreak/>
        <w:t>Задание</w:t>
      </w:r>
    </w:p>
    <w:p w14:paraId="1AA0C498" w14:textId="77777777" w:rsidR="00DE295A" w:rsidRDefault="00DE295A" w:rsidP="00DE295A">
      <w:r>
        <w:t xml:space="preserve">Для заданных преподавателем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, 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nor/>
                  </m:rPr>
                  <w:rPr>
                    <w:rFonts w:ascii="Cambria Math" w:hAnsi="Cambria Math"/>
                  </w:rPr>
                  <m:t>К</m:t>
                </m:r>
              </m:sub>
            </m:sSub>
          </m:e>
        </m:acc>
        <m:r>
          <w:rPr>
            <w:rFonts w:ascii="Cambria Math" w:hAnsi="Cambria Math"/>
          </w:rPr>
          <m:t>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Pr="00DE295A">
        <w:t xml:space="preserve"> </w:t>
      </w: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=10</m:t>
        </m:r>
      </m:oMath>
      <w:r w:rsidRPr="00DE295A">
        <w:t xml:space="preserve"> </w:t>
      </w:r>
      <w:r>
        <w:t>В рассчитать, собрать и исследовать указанные ниже схемы, измеряя каждый раз следующую совокупность параметров:</w:t>
      </w:r>
    </w:p>
    <w:p w14:paraId="45815937" w14:textId="75FCF36C" w:rsidR="00DE295A" w:rsidRDefault="0091790E" w:rsidP="00C24C2D">
      <w:pPr>
        <w:rPr>
          <w:noProof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 макс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вч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br/>
          </m:r>
        </m:oMath>
      </m:oMathPara>
      <w:r w:rsidR="001C3A8F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</m:oMath>
      <w:r w:rsidR="001C3A8F">
        <w:t xml:space="preserve"> – действующ</w:t>
      </w:r>
      <w:r w:rsidR="00F14659">
        <w:t>ее значение максимального неискаженного сигнала.</w:t>
      </w:r>
    </w:p>
    <w:p w14:paraId="16EA9D0E" w14:textId="77777777" w:rsidR="00C24C2D" w:rsidRPr="00DE295A" w:rsidRDefault="00C24C2D" w:rsidP="00C24C2D">
      <w:pPr>
        <w:ind w:firstLine="0"/>
        <w:rPr>
          <w:noProof w:val="0"/>
        </w:rPr>
      </w:pPr>
    </w:p>
    <w:p w14:paraId="0E48618C" w14:textId="3CD3AC16" w:rsidR="004D6B86" w:rsidRDefault="00F14659">
      <w:pPr>
        <w:pStyle w:val="1"/>
      </w:pPr>
      <w:r>
        <w:t>Нестабилизированный усилитель</w:t>
      </w:r>
    </w:p>
    <w:p w14:paraId="1F7D9864" w14:textId="3EFEAD3C" w:rsidR="008C3E48" w:rsidRPr="008C3E48" w:rsidRDefault="008C3E48" w:rsidP="008C3E48">
      <w:pPr>
        <w:pStyle w:val="21"/>
      </w:pPr>
      <w:bookmarkStart w:id="0" w:name="_Ref1928998"/>
      <w:r>
        <w:t>Задание 1</w:t>
      </w:r>
      <w:bookmarkEnd w:id="0"/>
    </w:p>
    <w:p w14:paraId="62CCCF2C" w14:textId="71F9C4A4" w:rsidR="00953BCC" w:rsidRDefault="00056041" w:rsidP="008C3E48">
      <w:pPr>
        <w:rPr>
          <w:i/>
          <w:noProof w:val="0"/>
        </w:rPr>
      </w:pPr>
      <w:r>
        <w:t xml:space="preserve">В схеме, указанной на </w:t>
      </w:r>
      <w:r w:rsidR="008C3E48">
        <w:fldChar w:fldCharType="begin"/>
      </w:r>
      <w:r w:rsidR="008C3E48">
        <w:instrText xml:space="preserve"> REF _Ref1928774 \h </w:instrText>
      </w:r>
      <w:r w:rsidR="008C3E48">
        <w:fldChar w:fldCharType="separate"/>
      </w:r>
      <w:r w:rsidR="00E629D9">
        <w:t>Рис. 1</w:t>
      </w:r>
      <w:r w:rsidR="008C3E48">
        <w:fldChar w:fldCharType="end"/>
      </w:r>
      <w:r w:rsidR="00557D61">
        <w:t xml:space="preserve">, установить такое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="00953BCC">
        <w:t xml:space="preserve">, </w:t>
      </w:r>
      <w:r w:rsidR="00DF028F">
        <w:t xml:space="preserve">чтобы ток </w:t>
      </w:r>
      <m:oMath>
        <m:sSub>
          <m:sSubPr>
            <m:ctrlPr>
              <w:rPr>
                <w:rFonts w:ascii="Cambria Math" w:hAnsi="Cambria Math"/>
                <w:i/>
                <w:noProof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AE7B93">
        <w:t xml:space="preserve"> равнялся </w:t>
      </w:r>
      <w:r w:rsidR="00BD69D1">
        <w:t xml:space="preserve">заданному значению </w:t>
      </w:r>
      <m:oMath>
        <m:sSub>
          <m:sSubPr>
            <m:ctrlPr>
              <w:rPr>
                <w:rFonts w:ascii="Cambria Math" w:hAnsi="Cambria Math"/>
                <w:i/>
                <w:noProof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3314B4">
        <w:t xml:space="preserve">. Измерить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КЭ</m:t>
            </m:r>
          </m:sub>
        </m:sSub>
      </m:oMath>
      <w:r w:rsidR="003314B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БЭ</m:t>
            </m:r>
          </m:sub>
        </m:sSub>
      </m:oMath>
      <w:r w:rsidR="0041376F">
        <w:t xml:space="preserve">.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21</m:t>
            </m:r>
            <m:r>
              <m:rPr>
                <m:nor/>
              </m:rPr>
              <w:rPr>
                <w:rFonts w:ascii="Cambria Math" w:hAnsi="Cambria Math"/>
              </w:rPr>
              <m:t>Э</m:t>
            </m:r>
          </m:sub>
        </m:sSub>
      </m:oMath>
      <w:r w:rsidR="0041376F" w:rsidRPr="008C3E48">
        <w:t>.</w:t>
      </w:r>
    </w:p>
    <w:p w14:paraId="67E5E8F0" w14:textId="77777777" w:rsidR="008C3E48" w:rsidRDefault="008C3E48" w:rsidP="008C3E48">
      <w:pPr>
        <w:keepNext/>
        <w:jc w:val="center"/>
      </w:pPr>
      <w:r>
        <w:rPr>
          <w:i/>
        </w:rPr>
        <w:drawing>
          <wp:inline distT="0" distB="0" distL="0" distR="0" wp14:anchorId="4F0D1AE8" wp14:editId="33EDBD2A">
            <wp:extent cx="11430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сурс 1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07D" w14:textId="06B1002E" w:rsidR="008C3E48" w:rsidRDefault="008C3E48" w:rsidP="008C3E48">
      <w:pPr>
        <w:pStyle w:val="af7"/>
        <w:jc w:val="center"/>
      </w:pPr>
      <w:bookmarkStart w:id="1" w:name="_Ref1928774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42FD6">
        <w:t>1</w:t>
      </w:r>
      <w:r>
        <w:fldChar w:fldCharType="end"/>
      </w:r>
      <w:bookmarkEnd w:id="1"/>
    </w:p>
    <w:p w14:paraId="4F608F58" w14:textId="372D615D" w:rsidR="00042FD6" w:rsidRDefault="009F5B73" w:rsidP="00042FD6">
      <w:pPr>
        <w:pStyle w:val="31"/>
      </w:pPr>
      <w:r>
        <w:t>Результаты</w:t>
      </w:r>
    </w:p>
    <w:p w14:paraId="76DD4596" w14:textId="6BA58858" w:rsidR="002B6EFF" w:rsidRPr="009B182F" w:rsidRDefault="00D72B02" w:rsidP="00D34710">
      <w:pPr>
        <w:rPr>
          <w:rFonts w:asciiTheme="majorHAnsi" w:eastAsiaTheme="majorEastAsia" w:hAnsiTheme="majorHAnsi" w:cstheme="majorBidi"/>
          <w:i/>
        </w:rPr>
      </w:pPr>
      <w:r>
        <w:t xml:space="preserve">Установили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</m:oMath>
      <w:r w:rsidR="008913F2" w:rsidRPr="008913F2">
        <w:t xml:space="preserve"> </w:t>
      </w:r>
      <w:r w:rsidR="00786FB6">
        <w:fldChar w:fldCharType="begin"/>
      </w:r>
      <w:r w:rsidR="00786FB6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Эксперимент!R3C5 </w:instrText>
      </w:r>
      <w:r w:rsidR="00786FB6">
        <w:instrText xml:space="preserve">\a \t \u </w:instrText>
      </w:r>
      <w:r w:rsidR="00786FB6">
        <w:fldChar w:fldCharType="separate"/>
      </w:r>
      <w:r w:rsidR="00E629D9">
        <w:t>620</w:t>
      </w:r>
      <w:r w:rsidR="00786FB6">
        <w:fldChar w:fldCharType="end"/>
      </w:r>
      <w:r w:rsidR="008F7495">
        <w:t xml:space="preserve"> </w:t>
      </w:r>
      <w:r w:rsidR="00191748">
        <w:t>кОм</w:t>
      </w:r>
      <w:r w:rsidR="00191748" w:rsidRPr="00191748">
        <w:t>,</w:t>
      </w:r>
      <w:r w:rsidR="008F7495">
        <w:t xml:space="preserve"> </w:t>
      </w:r>
      <w:r w:rsidR="008913F2">
        <w:t xml:space="preserve">подали питание </w:t>
      </w:r>
      <w:r w:rsidR="00340B11">
        <w:fldChar w:fldCharType="begin"/>
      </w:r>
      <w:r w:rsidR="00340B11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Эксперимент!R4C5 </w:instrText>
      </w:r>
      <w:r w:rsidR="00340B11">
        <w:instrText xml:space="preserve">\a \t \u </w:instrText>
      </w:r>
      <w:r w:rsidR="00340B11">
        <w:fldChar w:fldCharType="separate"/>
      </w:r>
      <w:r w:rsidR="00340B11">
        <w:t>10</w:t>
      </w:r>
      <w:r w:rsidR="00340B11">
        <w:fldChar w:fldCharType="end"/>
      </w:r>
      <w:r w:rsidR="001E4EAF">
        <w:t xml:space="preserve"> </w:t>
      </w:r>
      <w:r w:rsidR="008913F2">
        <w:t>В</w:t>
      </w:r>
      <w:r w:rsidR="00AF63D1">
        <w:t>,</w:t>
      </w:r>
      <w:r>
        <w:t xml:space="preserve"> измерили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БЭ</m:t>
            </m:r>
          </m:sub>
        </m:sSub>
        <m:r>
          <w:rPr>
            <w:rFonts w:ascii="Cambria Math" w:hAnsi="Cambria Math"/>
          </w:rPr>
          <m:t>=</m:t>
        </m:r>
      </m:oMath>
      <w:r w:rsidR="00464BC8">
        <w:t xml:space="preserve"> </w:t>
      </w:r>
      <w:r w:rsidR="00464BC8">
        <w:rPr>
          <w:lang w:val="en-US"/>
        </w:rPr>
        <w:fldChar w:fldCharType="begin"/>
      </w:r>
      <w:r w:rsidR="00464BC8" w:rsidRPr="00464BC8">
        <w:instrText xml:space="preserve"> </w:instrText>
      </w:r>
      <w:r w:rsidR="00464BC8">
        <w:rPr>
          <w:lang w:val="en-US"/>
        </w:rPr>
        <w:instrText>LINK</w:instrText>
      </w:r>
      <w:r w:rsidR="00464BC8" w:rsidRPr="00464BC8">
        <w:instrText xml:space="preserve"> </w:instrText>
      </w:r>
      <w:r w:rsidR="003B6450">
        <w:instrText xml:space="preserve">Excel.Sheet.12 "https://d.docs.live.net/b566d95faa460c8a/GitHub/Labs/Radiotechnics_Labs/6_sem/Lab28/РТ лаба.xlsx" Эксперимент!R3C2 </w:instrText>
      </w:r>
      <w:r w:rsidR="00464BC8" w:rsidRPr="00464BC8">
        <w:instrText>\</w:instrText>
      </w:r>
      <w:r w:rsidR="00464BC8">
        <w:rPr>
          <w:lang w:val="en-US"/>
        </w:rPr>
        <w:instrText>a</w:instrText>
      </w:r>
      <w:r w:rsidR="00464BC8" w:rsidRPr="00464BC8">
        <w:instrText xml:space="preserve"> \</w:instrText>
      </w:r>
      <w:r w:rsidR="00464BC8">
        <w:rPr>
          <w:lang w:val="en-US"/>
        </w:rPr>
        <w:instrText>t</w:instrText>
      </w:r>
      <w:r w:rsidR="00464BC8" w:rsidRPr="00464BC8">
        <w:instrText xml:space="preserve"> \</w:instrText>
      </w:r>
      <w:r w:rsidR="00464BC8">
        <w:rPr>
          <w:lang w:val="en-US"/>
        </w:rPr>
        <w:instrText>u</w:instrText>
      </w:r>
      <w:r w:rsidR="00464BC8" w:rsidRPr="00464BC8">
        <w:instrText xml:space="preserve"> </w:instrText>
      </w:r>
      <w:r w:rsidR="00464BC8">
        <w:rPr>
          <w:lang w:val="en-US"/>
        </w:rPr>
        <w:fldChar w:fldCharType="separate"/>
      </w:r>
      <w:r w:rsidR="00E629D9">
        <w:t>0,66</w:t>
      </w:r>
      <w:r w:rsidR="00464BC8">
        <w:rPr>
          <w:lang w:val="en-US"/>
        </w:rPr>
        <w:fldChar w:fldCharType="end"/>
      </w:r>
      <w:r w:rsidR="00464BC8" w:rsidRPr="00464BC8">
        <w:t xml:space="preserve"> </w:t>
      </w:r>
      <w:r w:rsidR="00464BC8">
        <w:t>В</w:t>
      </w:r>
      <w:r w:rsidR="00464BC8" w:rsidRPr="00464BC8">
        <w:t>,</w:t>
      </w:r>
      <w:r w:rsidR="0010057F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КЭ</m:t>
            </m:r>
          </m:sub>
        </m:sSub>
        <m:r>
          <w:rPr>
            <w:rFonts w:ascii="Cambria Math" w:hAnsi="Cambria Math"/>
          </w:rPr>
          <m:t>=</m:t>
        </m:r>
      </m:oMath>
      <w:r w:rsidR="00464BC8" w:rsidRPr="00D07732">
        <w:rPr>
          <w:rFonts w:asciiTheme="majorHAnsi" w:eastAsiaTheme="majorEastAsia" w:hAnsiTheme="majorHAnsi" w:cstheme="majorBidi"/>
        </w:rPr>
        <w:t xml:space="preserve"> </w:t>
      </w:r>
      <w:r w:rsidR="00D07732">
        <w:rPr>
          <w:rFonts w:asciiTheme="majorHAnsi" w:eastAsiaTheme="majorEastAsia" w:hAnsiTheme="majorHAnsi" w:cstheme="majorBidi"/>
          <w:lang w:val="en-US"/>
        </w:rPr>
        <w:fldChar w:fldCharType="begin"/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D07732">
        <w:rPr>
          <w:rFonts w:asciiTheme="majorHAnsi" w:eastAsiaTheme="majorEastAsia" w:hAnsiTheme="majorHAnsi" w:cstheme="majorBidi"/>
          <w:lang w:val="en-US"/>
        </w:rPr>
        <w:instrText>LINK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Эксперимент!R4C2 </w:instrText>
      </w:r>
      <w:r w:rsidR="00D07732" w:rsidRPr="00D07732">
        <w:rPr>
          <w:rFonts w:asciiTheme="majorHAnsi" w:eastAsiaTheme="majorEastAsia" w:hAnsiTheme="majorHAnsi" w:cstheme="majorBidi"/>
        </w:rPr>
        <w:instrText>\</w:instrText>
      </w:r>
      <w:r w:rsidR="00D07732">
        <w:rPr>
          <w:rFonts w:asciiTheme="majorHAnsi" w:eastAsiaTheme="majorEastAsia" w:hAnsiTheme="majorHAnsi" w:cstheme="majorBidi"/>
          <w:lang w:val="en-US"/>
        </w:rPr>
        <w:instrText>a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\</w:instrText>
      </w:r>
      <w:r w:rsidR="00D07732">
        <w:rPr>
          <w:rFonts w:asciiTheme="majorHAnsi" w:eastAsiaTheme="majorEastAsia" w:hAnsiTheme="majorHAnsi" w:cstheme="majorBidi"/>
          <w:lang w:val="en-US"/>
        </w:rPr>
        <w:instrText>t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\</w:instrText>
      </w:r>
      <w:r w:rsidR="00D07732">
        <w:rPr>
          <w:rFonts w:asciiTheme="majorHAnsi" w:eastAsiaTheme="majorEastAsia" w:hAnsiTheme="majorHAnsi" w:cstheme="majorBidi"/>
          <w:lang w:val="en-US"/>
        </w:rPr>
        <w:instrText>u</w:instrText>
      </w:r>
      <w:r w:rsidR="00D07732" w:rsidRPr="00D07732">
        <w:rPr>
          <w:rFonts w:asciiTheme="majorHAnsi" w:eastAsiaTheme="majorEastAsia" w:hAnsiTheme="majorHAnsi" w:cstheme="majorBidi"/>
        </w:rPr>
        <w:instrText xml:space="preserve"> </w:instrText>
      </w:r>
      <w:r w:rsidR="00D07732">
        <w:rPr>
          <w:rFonts w:asciiTheme="majorHAnsi" w:eastAsiaTheme="majorEastAsia" w:hAnsiTheme="majorHAnsi" w:cstheme="majorBidi"/>
          <w:lang w:val="en-US"/>
        </w:rPr>
        <w:fldChar w:fldCharType="separate"/>
      </w:r>
      <w:r w:rsidR="00D07732">
        <w:t>5,2</w:t>
      </w:r>
      <w:r w:rsidR="00D07732">
        <w:rPr>
          <w:rFonts w:asciiTheme="majorHAnsi" w:eastAsiaTheme="majorEastAsia" w:hAnsiTheme="majorHAnsi" w:cstheme="majorBidi"/>
          <w:lang w:val="en-US"/>
        </w:rPr>
        <w:fldChar w:fldCharType="end"/>
      </w:r>
      <w:r w:rsidR="00464BC8" w:rsidRPr="00D07732">
        <w:rPr>
          <w:rFonts w:asciiTheme="majorHAnsi" w:eastAsiaTheme="majorEastAsia" w:hAnsiTheme="majorHAnsi" w:cstheme="majorBidi"/>
        </w:rPr>
        <w:t xml:space="preserve"> </w:t>
      </w:r>
      <w:r w:rsidR="00464BC8">
        <w:rPr>
          <w:rFonts w:asciiTheme="majorHAnsi" w:eastAsiaTheme="majorEastAsia" w:hAnsiTheme="majorHAnsi" w:cstheme="majorBidi"/>
        </w:rPr>
        <w:t>В</w:t>
      </w:r>
      <w:r w:rsidR="009E7144">
        <w:rPr>
          <w:rFonts w:asciiTheme="majorHAnsi" w:eastAsiaTheme="majorEastAsia" w:hAnsiTheme="majorHAnsi" w:cstheme="majorBidi"/>
        </w:rPr>
        <w:t>.</w:t>
      </w:r>
      <w:r w:rsidR="00E5127A">
        <w:t xml:space="preserve"> </w:t>
      </w:r>
      <w:r w:rsidR="002B41CD">
        <w:rPr>
          <w:rFonts w:asciiTheme="majorHAnsi" w:eastAsiaTheme="majorEastAsia" w:hAnsiTheme="majorHAnsi" w:cstheme="majorBidi"/>
        </w:rPr>
        <w:t xml:space="preserve">При установке указанного резистора получили </w:t>
      </w:r>
      <w:r w:rsidR="00024E9B">
        <w:rPr>
          <w:rFonts w:asciiTheme="majorHAnsi" w:eastAsiaTheme="majorEastAsia" w:hAnsiTheme="majorHAnsi" w:cstheme="majorBidi"/>
        </w:rPr>
        <w:t xml:space="preserve">значения для тока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I</m:t>
            </m:r>
          </m:e>
          <m:sub>
            <m:r>
              <w:rPr>
                <w:rFonts w:ascii="Cambria Math" w:eastAsiaTheme="majorEastAsia" w:hAnsi="Cambria Math" w:cstheme="majorBidi"/>
              </w:rPr>
              <m:t>К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</m:oMath>
      <w:r w:rsidR="00D07732">
        <w:rPr>
          <w:rFonts w:asciiTheme="majorHAnsi" w:eastAsiaTheme="majorEastAsia" w:hAnsiTheme="majorHAnsi" w:cstheme="majorBidi"/>
        </w:rPr>
        <w:t xml:space="preserve"> </w:t>
      </w:r>
      <w:r w:rsidR="00D07732">
        <w:rPr>
          <w:rFonts w:asciiTheme="majorHAnsi" w:eastAsiaTheme="majorEastAsia" w:hAnsiTheme="majorHAnsi" w:cstheme="majorBidi"/>
        </w:rPr>
        <w:fldChar w:fldCharType="begin"/>
      </w:r>
      <w:r w:rsidR="00D07732">
        <w:rPr>
          <w:rFonts w:asciiTheme="majorHAnsi" w:eastAsiaTheme="majorEastAsia" w:hAnsiTheme="majorHAnsi" w:cstheme="majorBidi"/>
        </w:rPr>
        <w:instrText xml:space="preserve"> LINK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Эксперимент!R5C2 </w:instrText>
      </w:r>
      <w:r w:rsidR="00D07732">
        <w:rPr>
          <w:rFonts w:asciiTheme="majorHAnsi" w:eastAsiaTheme="majorEastAsia" w:hAnsiTheme="majorHAnsi" w:cstheme="majorBidi"/>
        </w:rPr>
        <w:instrText xml:space="preserve">\a \t \u </w:instrText>
      </w:r>
      <w:r w:rsidR="00D07732">
        <w:rPr>
          <w:rFonts w:asciiTheme="majorHAnsi" w:eastAsiaTheme="majorEastAsia" w:hAnsiTheme="majorHAnsi" w:cstheme="majorBidi"/>
        </w:rPr>
        <w:fldChar w:fldCharType="separate"/>
      </w:r>
      <w:r w:rsidR="00D07732">
        <w:t>2</w:t>
      </w:r>
      <w:r w:rsidR="00D07732">
        <w:rPr>
          <w:rFonts w:asciiTheme="majorHAnsi" w:eastAsiaTheme="majorEastAsia" w:hAnsiTheme="majorHAnsi" w:cstheme="majorBidi"/>
        </w:rPr>
        <w:fldChar w:fldCharType="end"/>
      </w:r>
      <w:r w:rsidR="00D07732">
        <w:rPr>
          <w:rFonts w:asciiTheme="majorHAnsi" w:eastAsiaTheme="majorEastAsia" w:hAnsiTheme="majorHAnsi" w:cstheme="majorBidi"/>
        </w:rPr>
        <w:t xml:space="preserve"> мА,</w:t>
      </w:r>
      <w:r w:rsidR="002F33F6">
        <w:rPr>
          <w:rFonts w:asciiTheme="majorHAnsi" w:eastAsiaTheme="majorEastAsia" w:hAnsiTheme="majorHAnsi" w:cstheme="majorBidi"/>
        </w:rPr>
        <w:t xml:space="preserve"> коллекторное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</m:oMath>
      <w:r w:rsidR="00596769" w:rsidRPr="00252CDF">
        <w:rPr>
          <w:rFonts w:asciiTheme="majorHAnsi" w:eastAsiaTheme="majorEastAsia" w:hAnsiTheme="majorHAnsi" w:cstheme="majorBidi"/>
        </w:rPr>
        <w:t xml:space="preserve"> </w:t>
      </w:r>
      <w:r w:rsidR="00252CDF">
        <w:rPr>
          <w:rFonts w:asciiTheme="majorHAnsi" w:eastAsiaTheme="majorEastAsia" w:hAnsiTheme="majorHAnsi" w:cstheme="majorBidi"/>
          <w:lang w:val="en-US"/>
        </w:rPr>
        <w:fldChar w:fldCharType="begin"/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252CDF">
        <w:rPr>
          <w:rFonts w:asciiTheme="majorHAnsi" w:eastAsiaTheme="majorEastAsia" w:hAnsiTheme="majorHAnsi" w:cstheme="majorBidi"/>
          <w:lang w:val="en-US"/>
        </w:rPr>
        <w:instrText>LINK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Эксперимент!R5C5 </w:instrText>
      </w:r>
      <w:r w:rsidR="00252CDF" w:rsidRPr="00252CDF">
        <w:rPr>
          <w:rFonts w:asciiTheme="majorHAnsi" w:eastAsiaTheme="majorEastAsia" w:hAnsiTheme="majorHAnsi" w:cstheme="majorBidi"/>
        </w:rPr>
        <w:instrText>\</w:instrText>
      </w:r>
      <w:r w:rsidR="00252CDF">
        <w:rPr>
          <w:rFonts w:asciiTheme="majorHAnsi" w:eastAsiaTheme="majorEastAsia" w:hAnsiTheme="majorHAnsi" w:cstheme="majorBidi"/>
          <w:lang w:val="en-US"/>
        </w:rPr>
        <w:instrText>a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\</w:instrText>
      </w:r>
      <w:r w:rsidR="00252CDF">
        <w:rPr>
          <w:rFonts w:asciiTheme="majorHAnsi" w:eastAsiaTheme="majorEastAsia" w:hAnsiTheme="majorHAnsi" w:cstheme="majorBidi"/>
          <w:lang w:val="en-US"/>
        </w:rPr>
        <w:instrText>t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\</w:instrText>
      </w:r>
      <w:r w:rsidR="00252CDF">
        <w:rPr>
          <w:rFonts w:asciiTheme="majorHAnsi" w:eastAsiaTheme="majorEastAsia" w:hAnsiTheme="majorHAnsi" w:cstheme="majorBidi"/>
          <w:lang w:val="en-US"/>
        </w:rPr>
        <w:instrText>u</w:instrText>
      </w:r>
      <w:r w:rsidR="00252CDF" w:rsidRPr="00252CDF">
        <w:rPr>
          <w:rFonts w:asciiTheme="majorHAnsi" w:eastAsiaTheme="majorEastAsia" w:hAnsiTheme="majorHAnsi" w:cstheme="majorBidi"/>
        </w:rPr>
        <w:instrText xml:space="preserve"> </w:instrText>
      </w:r>
      <w:r w:rsidR="00252CDF">
        <w:rPr>
          <w:rFonts w:asciiTheme="majorHAnsi" w:eastAsiaTheme="majorEastAsia" w:hAnsiTheme="majorHAnsi" w:cstheme="majorBidi"/>
          <w:lang w:val="en-US"/>
        </w:rPr>
        <w:fldChar w:fldCharType="separate"/>
      </w:r>
      <w:r w:rsidR="00252CDF">
        <w:t>2,4</w:t>
      </w:r>
      <w:r w:rsidR="00252CDF">
        <w:rPr>
          <w:rFonts w:asciiTheme="majorHAnsi" w:eastAsiaTheme="majorEastAsia" w:hAnsiTheme="majorHAnsi" w:cstheme="majorBidi"/>
          <w:lang w:val="en-US"/>
        </w:rPr>
        <w:fldChar w:fldCharType="end"/>
      </w:r>
      <w:r w:rsidR="00252CDF">
        <w:rPr>
          <w:rFonts w:asciiTheme="majorHAnsi" w:eastAsiaTheme="majorEastAsia" w:hAnsiTheme="majorHAnsi" w:cstheme="majorBidi"/>
        </w:rPr>
        <w:t xml:space="preserve"> кОм</w:t>
      </w:r>
      <w:r w:rsidR="00E5127A">
        <w:rPr>
          <w:rFonts w:asciiTheme="majorHAnsi" w:eastAsiaTheme="majorEastAsia" w:hAnsiTheme="majorHAnsi" w:cstheme="majorBidi"/>
        </w:rPr>
        <w:t>. Используя формулу</w:t>
      </w:r>
      <w:r w:rsidR="000718B4">
        <w:rPr>
          <w:rFonts w:asciiTheme="majorHAnsi" w:eastAsiaTheme="majorEastAsia" w:hAnsiTheme="majorHAnsi" w:cstheme="majorBidi"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21Э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Б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КЭ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К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П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БЭ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</m:oMathPara>
      <w:r w:rsidR="009B182F">
        <w:rPr>
          <w:rFonts w:asciiTheme="majorHAnsi" w:eastAsiaTheme="majorEastAsia" w:hAnsiTheme="majorHAnsi" w:cstheme="majorBidi"/>
        </w:rPr>
        <w:t xml:space="preserve">находим, что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h</m:t>
            </m:r>
          </m:e>
          <m:sub>
            <m:r>
              <w:rPr>
                <w:rFonts w:ascii="Cambria Math" w:eastAsiaTheme="majorEastAsia" w:hAnsi="Cambria Math" w:cstheme="majorBidi"/>
              </w:rPr>
              <m:t>21Э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</m:oMath>
      <w:r w:rsidR="00C2525B">
        <w:rPr>
          <w:rFonts w:asciiTheme="majorHAnsi" w:eastAsiaTheme="majorEastAsia" w:hAnsiTheme="majorHAnsi" w:cstheme="majorBidi"/>
        </w:rPr>
        <w:t xml:space="preserve"> </w:t>
      </w:r>
      <w:r w:rsidR="00C2525B">
        <w:rPr>
          <w:rFonts w:asciiTheme="majorHAnsi" w:eastAsiaTheme="majorEastAsia" w:hAnsiTheme="majorHAnsi" w:cstheme="majorBidi"/>
        </w:rPr>
        <w:fldChar w:fldCharType="begin"/>
      </w:r>
      <w:r w:rsidR="00C2525B">
        <w:rPr>
          <w:rFonts w:asciiTheme="majorHAnsi" w:eastAsiaTheme="majorEastAsia" w:hAnsiTheme="majorHAnsi" w:cstheme="majorBidi"/>
        </w:rPr>
        <w:instrText xml:space="preserve"> LINK </w:instrText>
      </w:r>
      <w:r w:rsidR="003B6450">
        <w:rPr>
          <w:rFonts w:asciiTheme="majorHAnsi" w:eastAsiaTheme="majorEastAsia" w:hAnsiTheme="majorHAnsi" w:cstheme="majorBidi"/>
        </w:rPr>
        <w:instrText xml:space="preserve">Excel.Sheet.12 "https://d.docs.live.net/b566d95faa460c8a/GitHub/Labs/Radiotechnics_Labs/6_sem/Lab28/РТ лаба.xlsx" Эксперимент!R5C8 </w:instrText>
      </w:r>
      <w:r w:rsidR="00C2525B">
        <w:rPr>
          <w:rFonts w:asciiTheme="majorHAnsi" w:eastAsiaTheme="majorEastAsia" w:hAnsiTheme="majorHAnsi" w:cstheme="majorBidi"/>
        </w:rPr>
        <w:instrText xml:space="preserve">\a \t \u </w:instrText>
      </w:r>
      <w:r w:rsidR="00C2525B">
        <w:rPr>
          <w:rFonts w:asciiTheme="majorHAnsi" w:eastAsiaTheme="majorEastAsia" w:hAnsiTheme="majorHAnsi" w:cstheme="majorBidi"/>
        </w:rPr>
        <w:fldChar w:fldCharType="separate"/>
      </w:r>
      <w:r w:rsidR="00E629D9">
        <w:t>133</w:t>
      </w:r>
      <w:r w:rsidR="00C2525B">
        <w:rPr>
          <w:rFonts w:asciiTheme="majorHAnsi" w:eastAsiaTheme="majorEastAsia" w:hAnsiTheme="majorHAnsi" w:cstheme="majorBidi"/>
        </w:rPr>
        <w:fldChar w:fldCharType="end"/>
      </w:r>
      <w:r w:rsidR="009B182F" w:rsidRPr="009B182F">
        <w:rPr>
          <w:rFonts w:asciiTheme="majorHAnsi" w:eastAsiaTheme="majorEastAsia" w:hAnsiTheme="majorHAnsi" w:cstheme="majorBidi"/>
        </w:rPr>
        <w:t>.</w:t>
      </w:r>
    </w:p>
    <w:p w14:paraId="7B533725" w14:textId="72BC57E4" w:rsidR="004D6B86" w:rsidRPr="009F7782" w:rsidRDefault="008C3E48">
      <w:pPr>
        <w:pStyle w:val="21"/>
      </w:pPr>
      <w:r>
        <w:lastRenderedPageBreak/>
        <w:t>Задание 2</w:t>
      </w:r>
    </w:p>
    <w:p w14:paraId="5FCAB2AE" w14:textId="36EE1FE6" w:rsidR="00D32BB7" w:rsidRDefault="007C24BE" w:rsidP="00D32BB7">
      <w:r>
        <w:t xml:space="preserve">Для нестабилизированного усилителя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</m:oMath>
      <w:r w:rsidR="00D32BB7">
        <w:t xml:space="preserve"> определить:</w:t>
      </w:r>
    </w:p>
    <w:p w14:paraId="6D01D718" w14:textId="3968060F" w:rsidR="008D3213" w:rsidRPr="008D3213" w:rsidRDefault="0091790E" w:rsidP="008D321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 макс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4188A715" w14:textId="0FF33F08" w:rsidR="004E4486" w:rsidRPr="004E4486" w:rsidRDefault="008D3213" w:rsidP="004E4486">
      <w:pPr>
        <w:pStyle w:val="affe"/>
        <w:numPr>
          <w:ilvl w:val="0"/>
          <w:numId w:val="13"/>
        </w:numPr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>
        <w:t>, равном найденному в</w:t>
      </w:r>
      <w:r w:rsidR="001C49E4">
        <w:t xml:space="preserve"> </w:t>
      </w:r>
      <w:r w:rsidR="001C49E4">
        <w:fldChar w:fldCharType="begin"/>
      </w:r>
      <w:r w:rsidR="001C49E4">
        <w:instrText xml:space="preserve"> REF _Ref1928998 \h </w:instrText>
      </w:r>
      <w:r w:rsidR="001C49E4">
        <w:fldChar w:fldCharType="separate"/>
      </w:r>
      <w:r w:rsidR="00E629D9">
        <w:t>Задание 1</w:t>
      </w:r>
      <w:r w:rsidR="001C49E4">
        <w:fldChar w:fldCharType="end"/>
      </w:r>
      <w:r w:rsidR="004E4486">
        <w:t xml:space="preserve"> значению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Б</m:t>
            </m:r>
          </m:sub>
        </m:sSub>
      </m:oMath>
      <w:r w:rsidR="00866B55" w:rsidRPr="00866B55">
        <w:t>;</w:t>
      </w:r>
    </w:p>
    <w:p w14:paraId="2D395CD2" w14:textId="6C343EBD" w:rsidR="008D3213" w:rsidRDefault="00866B55" w:rsidP="008D3213">
      <w:pPr>
        <w:pStyle w:val="affe"/>
        <w:numPr>
          <w:ilvl w:val="0"/>
          <w:numId w:val="13"/>
        </w:numPr>
      </w:pPr>
      <w:r>
        <w:t xml:space="preserve">При приблизительно вдвое большем значении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Pr="00866B55">
        <w:t>;</w:t>
      </w:r>
    </w:p>
    <w:p w14:paraId="6631C329" w14:textId="77777777" w:rsidR="00866B55" w:rsidRDefault="00866B55" w:rsidP="00866B55">
      <w:pPr>
        <w:keepNext/>
        <w:jc w:val="center"/>
      </w:pPr>
      <w:r>
        <w:drawing>
          <wp:inline distT="0" distB="0" distL="0" distR="0" wp14:anchorId="0EE4DB8C" wp14:editId="40670E5A">
            <wp:extent cx="18764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сурс 2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B9D8" w14:textId="68E2FFF4" w:rsidR="00866B55" w:rsidRDefault="00866B55" w:rsidP="00866B55">
      <w:pPr>
        <w:pStyle w:val="af7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042FD6">
        <w:t>2</w:t>
      </w:r>
      <w:r>
        <w:fldChar w:fldCharType="end"/>
      </w:r>
    </w:p>
    <w:p w14:paraId="67822681" w14:textId="07A7717B" w:rsidR="00FE5778" w:rsidRPr="00F013D0" w:rsidRDefault="00107DF9" w:rsidP="00107DF9">
      <w:pPr>
        <w:pStyle w:val="31"/>
      </w:pPr>
      <w:r w:rsidRPr="00F013D0">
        <w:t>Результаты</w:t>
      </w:r>
    </w:p>
    <w:p w14:paraId="2AA7B4AB" w14:textId="16AD7E3D" w:rsidR="00D36F9D" w:rsidRPr="00C24C2D" w:rsidRDefault="00BB35E4" w:rsidP="00D36F9D">
      <w:r w:rsidRPr="00F013D0">
        <w:t>Установили</w:t>
      </w:r>
      <w:r w:rsidR="00DA0BB4" w:rsidRPr="00F013D0">
        <w:t xml:space="preserve"> </w:t>
      </w:r>
      <w:r w:rsidR="001A7F2C" w:rsidRPr="00F013D0">
        <w:t xml:space="preserve">резистор </w:t>
      </w:r>
      <w:r w:rsidR="006D3D69" w:rsidRPr="00F013D0">
        <w:t xml:space="preserve">с сопротивлением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</m:t>
        </m:r>
      </m:oMath>
      <w:r w:rsidR="00C2525B">
        <w:t xml:space="preserve"> </w:t>
      </w:r>
      <w:r w:rsidR="007528E8">
        <w:rPr>
          <w:lang w:val="en-US"/>
        </w:rPr>
        <w:fldChar w:fldCharType="begin"/>
      </w:r>
      <w:r w:rsidR="007528E8" w:rsidRPr="007528E8">
        <w:instrText xml:space="preserve"> </w:instrText>
      </w:r>
      <w:r w:rsidR="007528E8">
        <w:rPr>
          <w:lang w:val="en-US"/>
        </w:rPr>
        <w:instrText>LINK</w:instrText>
      </w:r>
      <w:r w:rsidR="007528E8" w:rsidRPr="007528E8">
        <w:instrText xml:space="preserve"> </w:instrText>
      </w:r>
      <w:r w:rsidR="003B6450">
        <w:instrText xml:space="preserve">Excel.Sheet.12 "https://d.docs.live.net/b566d95faa460c8a/GitHub/Labs/Radiotechnics_Labs/6_sem/Lab28/РТ лаба.xlsx" Эксперимент!R5C5 </w:instrText>
      </w:r>
      <w:r w:rsidR="007528E8" w:rsidRPr="007528E8">
        <w:instrText>\</w:instrText>
      </w:r>
      <w:r w:rsidR="007528E8">
        <w:rPr>
          <w:lang w:val="en-US"/>
        </w:rPr>
        <w:instrText>a</w:instrText>
      </w:r>
      <w:r w:rsidR="007528E8" w:rsidRPr="007528E8">
        <w:instrText xml:space="preserve"> \</w:instrText>
      </w:r>
      <w:r w:rsidR="007528E8">
        <w:rPr>
          <w:lang w:val="en-US"/>
        </w:rPr>
        <w:instrText>t</w:instrText>
      </w:r>
      <w:r w:rsidR="007528E8" w:rsidRPr="007528E8">
        <w:instrText xml:space="preserve"> \</w:instrText>
      </w:r>
      <w:r w:rsidR="007528E8">
        <w:rPr>
          <w:lang w:val="en-US"/>
        </w:rPr>
        <w:instrText>u</w:instrText>
      </w:r>
      <w:r w:rsidR="007528E8" w:rsidRPr="007528E8">
        <w:instrText xml:space="preserve"> </w:instrText>
      </w:r>
      <w:r w:rsidR="007528E8">
        <w:rPr>
          <w:lang w:val="en-US"/>
        </w:rPr>
        <w:fldChar w:fldCharType="separate"/>
      </w:r>
      <w:r w:rsidR="007528E8">
        <w:t>2,4</w:t>
      </w:r>
      <w:r w:rsidR="007528E8">
        <w:rPr>
          <w:lang w:val="en-US"/>
        </w:rPr>
        <w:fldChar w:fldCharType="end"/>
      </w:r>
      <w:r w:rsidR="00C2525B">
        <w:t xml:space="preserve"> кОм</w:t>
      </w:r>
      <w:r w:rsidR="00C2525B" w:rsidRPr="007528E8">
        <w:t>,</w:t>
      </w:r>
      <w:r w:rsidR="0037641B" w:rsidRPr="00F013D0">
        <w:t xml:space="preserve"> и конденсатор</w:t>
      </w:r>
      <w:r w:rsidR="004858E5" w:rsidRPr="00F013D0">
        <w:t xml:space="preserve">. </w:t>
      </w:r>
      <w:r w:rsidR="00D36F9D" w:rsidRPr="00F013D0">
        <w:t>Установили</w:t>
      </w:r>
      <w:r w:rsidR="001764C1" w:rsidRPr="00F013D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=50 мВ</m:t>
        </m:r>
      </m:oMath>
      <w:r w:rsidR="00D36F9D" w:rsidRPr="00F013D0">
        <w:t xml:space="preserve">. </w:t>
      </w:r>
      <w:r w:rsidR="00F013D0"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=</m:t>
        </m:r>
      </m:oMath>
      <w:r w:rsidR="004664AB">
        <w:t xml:space="preserve"> </w:t>
      </w:r>
      <w:r w:rsidR="004664AB">
        <w:fldChar w:fldCharType="begin"/>
      </w:r>
      <w:r w:rsidR="004664AB">
        <w:instrText xml:space="preserve"> LINK </w:instrText>
      </w:r>
      <w:r w:rsidR="003B6450">
        <w:instrText xml:space="preserve">Excel.Sheet.12 "https://d.docs.live.net/b566d95faa460c8a/GitHub/Labs/Radiotechnics_Labs/6_sem/Lab28/РТ лаба.xlsx" Эксперимент!R9C8 </w:instrText>
      </w:r>
      <w:r w:rsidR="004664AB">
        <w:instrText xml:space="preserve">\a \t \u </w:instrText>
      </w:r>
      <w:r w:rsidR="004664AB">
        <w:fldChar w:fldCharType="separate"/>
      </w:r>
      <w:r w:rsidR="004664AB">
        <w:t>152</w:t>
      </w:r>
      <w:r w:rsidR="004664AB">
        <w:fldChar w:fldCharType="end"/>
      </w:r>
      <w:r w:rsidR="004664AB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=</m:t>
        </m:r>
      </m:oMath>
      <w:r w:rsidR="004664AB" w:rsidRPr="00A04873">
        <w:t xml:space="preserve"> </w:t>
      </w:r>
      <w:r w:rsidR="008A31EE">
        <w:rPr>
          <w:lang w:val="en-US"/>
        </w:rPr>
        <w:fldChar w:fldCharType="begin"/>
      </w:r>
      <w:r w:rsidR="008A31EE" w:rsidRPr="00A04873">
        <w:instrText xml:space="preserve"> </w:instrText>
      </w:r>
      <w:r w:rsidR="008A31EE">
        <w:rPr>
          <w:lang w:val="en-US"/>
        </w:rPr>
        <w:instrText>LINK</w:instrText>
      </w:r>
      <w:r w:rsidR="008A31EE" w:rsidRPr="00A04873">
        <w:instrText xml:space="preserve"> </w:instrText>
      </w:r>
      <w:r w:rsidR="003B6450">
        <w:rPr>
          <w:lang w:val="en-US"/>
        </w:rPr>
        <w:instrText>Excel</w:instrText>
      </w:r>
      <w:r w:rsidR="003B6450" w:rsidRPr="00A04873">
        <w:instrText>.</w:instrText>
      </w:r>
      <w:r w:rsidR="003B6450">
        <w:rPr>
          <w:lang w:val="en-US"/>
        </w:rPr>
        <w:instrText>Sheet</w:instrText>
      </w:r>
      <w:r w:rsidR="003B6450" w:rsidRPr="00A04873">
        <w:instrText>.12 "</w:instrText>
      </w:r>
      <w:r w:rsidR="003B6450">
        <w:rPr>
          <w:lang w:val="en-US"/>
        </w:rPr>
        <w:instrText>https</w:instrText>
      </w:r>
      <w:r w:rsidR="003B6450" w:rsidRPr="00A04873">
        <w:instrText>://</w:instrText>
      </w:r>
      <w:r w:rsidR="003B6450">
        <w:rPr>
          <w:lang w:val="en-US"/>
        </w:rPr>
        <w:instrText>d</w:instrText>
      </w:r>
      <w:r w:rsidR="003B6450" w:rsidRPr="00A04873">
        <w:instrText>.</w:instrText>
      </w:r>
      <w:r w:rsidR="003B6450">
        <w:rPr>
          <w:lang w:val="en-US"/>
        </w:rPr>
        <w:instrText>docs</w:instrText>
      </w:r>
      <w:r w:rsidR="003B6450" w:rsidRPr="00A04873">
        <w:instrText>.</w:instrText>
      </w:r>
      <w:r w:rsidR="003B6450">
        <w:rPr>
          <w:lang w:val="en-US"/>
        </w:rPr>
        <w:instrText>live</w:instrText>
      </w:r>
      <w:r w:rsidR="003B6450" w:rsidRPr="00A04873">
        <w:instrText>.</w:instrText>
      </w:r>
      <w:r w:rsidR="003B6450">
        <w:rPr>
          <w:lang w:val="en-US"/>
        </w:rPr>
        <w:instrText>net</w:instrText>
      </w:r>
      <w:r w:rsidR="003B6450" w:rsidRPr="00A04873">
        <w:instrText>/</w:instrText>
      </w:r>
      <w:r w:rsidR="003B6450">
        <w:rPr>
          <w:lang w:val="en-US"/>
        </w:rPr>
        <w:instrText>b</w:instrText>
      </w:r>
      <w:r w:rsidR="003B6450" w:rsidRPr="00A04873">
        <w:instrText>566</w:instrText>
      </w:r>
      <w:r w:rsidR="003B6450">
        <w:rPr>
          <w:lang w:val="en-US"/>
        </w:rPr>
        <w:instrText>d</w:instrText>
      </w:r>
      <w:r w:rsidR="003B6450" w:rsidRPr="00A04873">
        <w:instrText>95</w:instrText>
      </w:r>
      <w:r w:rsidR="003B6450">
        <w:rPr>
          <w:lang w:val="en-US"/>
        </w:rPr>
        <w:instrText>faa</w:instrText>
      </w:r>
      <w:r w:rsidR="003B6450" w:rsidRPr="00A04873">
        <w:instrText>460</w:instrText>
      </w:r>
      <w:r w:rsidR="003B6450">
        <w:rPr>
          <w:lang w:val="en-US"/>
        </w:rPr>
        <w:instrText>c</w:instrText>
      </w:r>
      <w:r w:rsidR="003B6450" w:rsidRPr="00A04873">
        <w:instrText>8</w:instrText>
      </w:r>
      <w:r w:rsidR="003B6450">
        <w:rPr>
          <w:lang w:val="en-US"/>
        </w:rPr>
        <w:instrText>a</w:instrText>
      </w:r>
      <w:r w:rsidR="003B6450" w:rsidRPr="00A04873">
        <w:instrText>/</w:instrText>
      </w:r>
      <w:r w:rsidR="003B6450">
        <w:rPr>
          <w:lang w:val="en-US"/>
        </w:rPr>
        <w:instrText>GitHub</w:instrText>
      </w:r>
      <w:r w:rsidR="003B6450" w:rsidRPr="00A04873">
        <w:instrText>/</w:instrText>
      </w:r>
      <w:r w:rsidR="003B6450">
        <w:rPr>
          <w:lang w:val="en-US"/>
        </w:rPr>
        <w:instrText>Labs</w:instrText>
      </w:r>
      <w:r w:rsidR="003B6450" w:rsidRPr="00A04873">
        <w:instrText>/</w:instrText>
      </w:r>
      <w:r w:rsidR="003B6450">
        <w:rPr>
          <w:lang w:val="en-US"/>
        </w:rPr>
        <w:instrText>Radiotechnics</w:instrText>
      </w:r>
      <w:r w:rsidR="003B6450" w:rsidRPr="00A04873">
        <w:instrText>_</w:instrText>
      </w:r>
      <w:r w:rsidR="003B6450">
        <w:rPr>
          <w:lang w:val="en-US"/>
        </w:rPr>
        <w:instrText>Labs</w:instrText>
      </w:r>
      <w:r w:rsidR="003B6450" w:rsidRPr="00A04873">
        <w:instrText>/6_</w:instrText>
      </w:r>
      <w:r w:rsidR="003B6450">
        <w:rPr>
          <w:lang w:val="en-US"/>
        </w:rPr>
        <w:instrText>sem</w:instrText>
      </w:r>
      <w:r w:rsidR="003B6450" w:rsidRPr="00A04873">
        <w:instrText>/</w:instrText>
      </w:r>
      <w:r w:rsidR="003B6450">
        <w:rPr>
          <w:lang w:val="en-US"/>
        </w:rPr>
        <w:instrText>Lab</w:instrText>
      </w:r>
      <w:r w:rsidR="003B6450" w:rsidRPr="00A04873">
        <w:instrText>28/РТ лаба.</w:instrText>
      </w:r>
      <w:r w:rsidR="003B6450">
        <w:rPr>
          <w:lang w:val="en-US"/>
        </w:rPr>
        <w:instrText>xlsx</w:instrText>
      </w:r>
      <w:r w:rsidR="003B6450" w:rsidRPr="00A04873">
        <w:instrText>" Эксперимент!</w:instrText>
      </w:r>
      <w:r w:rsidR="003B6450">
        <w:rPr>
          <w:lang w:val="en-US"/>
        </w:rPr>
        <w:instrText>R</w:instrText>
      </w:r>
      <w:r w:rsidR="003B6450" w:rsidRPr="00A04873">
        <w:instrText>10</w:instrText>
      </w:r>
      <w:r w:rsidR="003B6450">
        <w:rPr>
          <w:lang w:val="en-US"/>
        </w:rPr>
        <w:instrText>C</w:instrText>
      </w:r>
      <w:r w:rsidR="003B6450" w:rsidRPr="00A04873">
        <w:instrText xml:space="preserve">8 </w:instrText>
      </w:r>
      <w:r w:rsidR="008A31EE" w:rsidRPr="00A04873">
        <w:instrText>\</w:instrText>
      </w:r>
      <w:r w:rsidR="008A31EE">
        <w:rPr>
          <w:lang w:val="en-US"/>
        </w:rPr>
        <w:instrText>a</w:instrText>
      </w:r>
      <w:r w:rsidR="008A31EE" w:rsidRPr="00A04873">
        <w:instrText xml:space="preserve"> \</w:instrText>
      </w:r>
      <w:r w:rsidR="008A31EE">
        <w:rPr>
          <w:lang w:val="en-US"/>
        </w:rPr>
        <w:instrText>t</w:instrText>
      </w:r>
      <w:r w:rsidR="008A31EE" w:rsidRPr="00A04873">
        <w:instrText xml:space="preserve"> \</w:instrText>
      </w:r>
      <w:r w:rsidR="008A31EE">
        <w:rPr>
          <w:lang w:val="en-US"/>
        </w:rPr>
        <w:instrText>u</w:instrText>
      </w:r>
      <w:r w:rsidR="008A31EE" w:rsidRPr="00A04873">
        <w:instrText xml:space="preserve"> </w:instrText>
      </w:r>
      <w:r w:rsidR="008A31EE">
        <w:rPr>
          <w:lang w:val="en-US"/>
        </w:rPr>
        <w:fldChar w:fldCharType="separate"/>
      </w:r>
      <w:r w:rsidR="008A31EE">
        <w:t>70</w:t>
      </w:r>
      <w:r w:rsidR="008A31EE">
        <w:rPr>
          <w:lang w:val="en-US"/>
        </w:rPr>
        <w:fldChar w:fldCharType="end"/>
      </w:r>
      <w:r w:rsidR="008A31EE" w:rsidRPr="00A04873">
        <w:t>.</w:t>
      </w:r>
      <w:r w:rsidR="00E629D9">
        <w:t xml:space="preserve">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</m:oMath>
      <w:r w:rsidR="00E629D9">
        <w:t xml:space="preserve"> </w:t>
      </w:r>
      <w:r w:rsidR="00A04873">
        <w:fldChar w:fldCharType="begin"/>
      </w:r>
      <w:r w:rsidR="00A04873">
        <w:instrText xml:space="preserve"> LINK Excel.Sheet.12 "https://d.docs.live.net/b566d95faa460c8a/GitHub/Labs/Radiotechnics_Labs/6_sem/Lab28/РТ лаба.xlsx" "Эксперимент!R11C8" \a \t \u </w:instrText>
      </w:r>
      <w:r w:rsidR="00A04873">
        <w:fldChar w:fldCharType="separate"/>
      </w:r>
      <w:r w:rsidR="00A04873">
        <w:t>2</w:t>
      </w:r>
      <w:r w:rsidR="00A04873">
        <w:fldChar w:fldCharType="end"/>
      </w:r>
      <w:r w:rsidR="00A04873">
        <w:t xml:space="preserve"> кОм. Так же получили значения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</m:oMath>
      <w:r w:rsidR="00A77E42">
        <w:t xml:space="preserve"> </w:t>
      </w:r>
      <w:r w:rsidR="00A77E42">
        <w:fldChar w:fldCharType="begin"/>
      </w:r>
      <w:r w:rsidR="00A77E42">
        <w:instrText xml:space="preserve"> LINK Excel.Sheet.12 "https://d.docs.live.net/b566d95faa460c8a/GitHub/Labs/Radiotechnics_Labs/6_sem/Lab28/РТ лаба.xlsx" "Эксперимент!R11C2" \a \t \u </w:instrText>
      </w:r>
      <w:r w:rsidR="00A77E42">
        <w:fldChar w:fldCharType="separate"/>
      </w:r>
      <w:r w:rsidR="00A77E42">
        <w:t>76</w:t>
      </w:r>
      <w:r w:rsidR="00A77E42">
        <w:fldChar w:fldCharType="end"/>
      </w:r>
      <w:r w:rsidR="00A77E42">
        <w:t xml:space="preserve"> Гц и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  <w:color w:val="auto"/>
              </w:rPr>
              <m:t>в</m:t>
            </m:r>
          </m:sub>
        </m:sSub>
        <m:r>
          <w:rPr>
            <w:rFonts w:ascii="Cambria Math" w:hAnsi="Cambria Math" w:cs="Times New Roman"/>
          </w:rPr>
          <m:t>=</m:t>
        </m:r>
      </m:oMath>
      <w:r w:rsidR="00A77E42">
        <w:t xml:space="preserve"> </w:t>
      </w:r>
      <w:r w:rsidR="002901CE">
        <w:fldChar w:fldCharType="begin"/>
      </w:r>
      <w:r w:rsidR="002901CE">
        <w:instrText xml:space="preserve"> LINK Excel.Sheet.12 "https://d.docs.live.net/b566d95faa460c8a/GitHub/Labs/Radiotechnics_Labs/6_sem/Lab28/РТ лаба.xlsx" "Эксперимент!R12C2" \a \t \u </w:instrText>
      </w:r>
      <w:r w:rsidR="002901CE">
        <w:fldChar w:fldCharType="separate"/>
      </w:r>
      <w:r w:rsidR="002901CE">
        <w:t>180</w:t>
      </w:r>
      <w:r w:rsidR="002901CE">
        <w:fldChar w:fldCharType="end"/>
      </w:r>
      <w:r w:rsidR="002901CE">
        <w:t xml:space="preserve"> кГц.</w:t>
      </w:r>
    </w:p>
    <w:p w14:paraId="6ADD2C13" w14:textId="77777777" w:rsidR="00E24024" w:rsidRPr="00E24024" w:rsidRDefault="00E24024" w:rsidP="00E24024"/>
    <w:p w14:paraId="548D2FDA" w14:textId="2D7888AE" w:rsidR="00045F0E" w:rsidRDefault="00045F0E" w:rsidP="00045F0E">
      <w:pPr>
        <w:pStyle w:val="21"/>
      </w:pPr>
      <w:r>
        <w:t>Задание 3</w:t>
      </w:r>
    </w:p>
    <w:p w14:paraId="04205115" w14:textId="4F7699A9" w:rsidR="00045F0E" w:rsidRDefault="00F0734B" w:rsidP="00045F0E">
      <w:r>
        <w:t xml:space="preserve">Определить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</m:t>
            </m:r>
          </m:sub>
        </m:sSub>
      </m:oMath>
      <w:r>
        <w:t xml:space="preserve"> нестабилизированного усилителя с внешней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К</m:t>
            </m:r>
          </m:sub>
        </m:sSub>
      </m:oMath>
      <w:r>
        <w:t xml:space="preserve"> </w:t>
      </w:r>
      <w:r w:rsidR="00E81FA6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</w:rPr>
              <m:t>Б</m:t>
            </m:r>
          </m:sub>
        </m:sSub>
      </m:oMath>
      <w:r w:rsidR="00E81FA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100</m:t>
        </m:r>
      </m:oMath>
      <w:r w:rsidR="00042FD6">
        <w:t xml:space="preserve"> мкФ.</w:t>
      </w:r>
    </w:p>
    <w:p w14:paraId="4267AB73" w14:textId="77777777" w:rsidR="00042FD6" w:rsidRDefault="00042FD6" w:rsidP="00042FD6">
      <w:pPr>
        <w:keepNext/>
        <w:jc w:val="center"/>
      </w:pPr>
      <w:r>
        <w:rPr>
          <w:i/>
        </w:rPr>
        <w:drawing>
          <wp:inline distT="0" distB="0" distL="0" distR="0" wp14:anchorId="3435FE69" wp14:editId="0B0DF703">
            <wp:extent cx="20859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сурс 3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AEDE" w14:textId="409F1041" w:rsidR="00AE7C7D" w:rsidRDefault="00042FD6" w:rsidP="00CB59C9">
      <w:pPr>
        <w:pStyle w:val="af7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t>3</w:t>
      </w:r>
      <w:r>
        <w:fldChar w:fldCharType="end"/>
      </w:r>
    </w:p>
    <w:p w14:paraId="313F7338" w14:textId="66DCB780" w:rsidR="000368A5" w:rsidRDefault="000368A5" w:rsidP="000368A5">
      <w:pPr>
        <w:pStyle w:val="31"/>
      </w:pPr>
      <w:r>
        <w:lastRenderedPageBreak/>
        <w:t>Результаты</w:t>
      </w:r>
    </w:p>
    <w:p w14:paraId="117DFEC2" w14:textId="1BBFCE9D" w:rsidR="00AF5A98" w:rsidRPr="00BC5B16" w:rsidRDefault="000368A5" w:rsidP="00AF5A98">
      <w:r>
        <w:t>Собрали схему на рисунке</w:t>
      </w:r>
      <w:r w:rsidR="009D7973">
        <w:t>, установили</w:t>
      </w:r>
      <w:r>
        <w:t xml:space="preserve">. Получили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nor/>
              </m:rPr>
              <w:rPr>
                <w:rFonts w:ascii="Cambria Math" w:hAnsi="Cambria Math"/>
              </w:rPr>
              <m:t>вых макс</m:t>
            </m:r>
          </m:sub>
        </m:sSub>
        <m:r>
          <w:rPr>
            <w:rFonts w:ascii="Cambria Math" w:hAnsi="Cambria Math"/>
          </w:rPr>
          <m:t>=</m:t>
        </m:r>
      </m:oMath>
      <w:r w:rsidRPr="00AF5A98">
        <w:t xml:space="preserve"> </w:t>
      </w:r>
      <w:r w:rsidR="00AF5A98">
        <w:rPr>
          <w:lang w:val="en-US"/>
        </w:rPr>
        <w:fldChar w:fldCharType="begin"/>
      </w:r>
      <w:r w:rsidR="00AF5A98" w:rsidRPr="00AF5A98">
        <w:instrText xml:space="preserve"> </w:instrText>
      </w:r>
      <w:r w:rsidR="00AF5A98">
        <w:rPr>
          <w:lang w:val="en-US"/>
        </w:rPr>
        <w:instrText>LINK</w:instrText>
      </w:r>
      <w:r w:rsidR="00AF5A98" w:rsidRPr="00AF5A98">
        <w:instrText xml:space="preserve"> </w:instrText>
      </w:r>
      <w:r w:rsidR="00AF5A98">
        <w:rPr>
          <w:lang w:val="en-US"/>
        </w:rPr>
        <w:instrText>Excel</w:instrText>
      </w:r>
      <w:r w:rsidR="00AF5A98" w:rsidRPr="00AF5A98">
        <w:instrText>.</w:instrText>
      </w:r>
      <w:r w:rsidR="00AF5A98">
        <w:rPr>
          <w:lang w:val="en-US"/>
        </w:rPr>
        <w:instrText>Sheet</w:instrText>
      </w:r>
      <w:r w:rsidR="00AF5A98" w:rsidRPr="00AF5A98">
        <w:instrText>.12 "</w:instrText>
      </w:r>
      <w:r w:rsidR="00AF5A98">
        <w:rPr>
          <w:lang w:val="en-US"/>
        </w:rPr>
        <w:instrText>https</w:instrText>
      </w:r>
      <w:r w:rsidR="00AF5A98" w:rsidRPr="00AF5A98">
        <w:instrText>://</w:instrText>
      </w:r>
      <w:r w:rsidR="00AF5A98">
        <w:rPr>
          <w:lang w:val="en-US"/>
        </w:rPr>
        <w:instrText>d</w:instrText>
      </w:r>
      <w:r w:rsidR="00AF5A98" w:rsidRPr="00AF5A98">
        <w:instrText>.</w:instrText>
      </w:r>
      <w:r w:rsidR="00AF5A98">
        <w:rPr>
          <w:lang w:val="en-US"/>
        </w:rPr>
        <w:instrText>docs</w:instrText>
      </w:r>
      <w:r w:rsidR="00AF5A98" w:rsidRPr="00AF5A98">
        <w:instrText>.</w:instrText>
      </w:r>
      <w:r w:rsidR="00AF5A98">
        <w:rPr>
          <w:lang w:val="en-US"/>
        </w:rPr>
        <w:instrText>live</w:instrText>
      </w:r>
      <w:r w:rsidR="00AF5A98" w:rsidRPr="00AF5A98">
        <w:instrText>.</w:instrText>
      </w:r>
      <w:r w:rsidR="00AF5A98">
        <w:rPr>
          <w:lang w:val="en-US"/>
        </w:rPr>
        <w:instrText>net</w:instrText>
      </w:r>
      <w:r w:rsidR="00AF5A98" w:rsidRPr="00AF5A98">
        <w:instrText>/</w:instrText>
      </w:r>
      <w:r w:rsidR="00AF5A98">
        <w:rPr>
          <w:lang w:val="en-US"/>
        </w:rPr>
        <w:instrText>b</w:instrText>
      </w:r>
      <w:r w:rsidR="00AF5A98" w:rsidRPr="00AF5A98">
        <w:instrText>566</w:instrText>
      </w:r>
      <w:r w:rsidR="00AF5A98">
        <w:rPr>
          <w:lang w:val="en-US"/>
        </w:rPr>
        <w:instrText>d</w:instrText>
      </w:r>
      <w:r w:rsidR="00AF5A98" w:rsidRPr="00AF5A98">
        <w:instrText>95</w:instrText>
      </w:r>
      <w:r w:rsidR="00AF5A98">
        <w:rPr>
          <w:lang w:val="en-US"/>
        </w:rPr>
        <w:instrText>faa</w:instrText>
      </w:r>
      <w:r w:rsidR="00AF5A98" w:rsidRPr="00AF5A98">
        <w:instrText>460</w:instrText>
      </w:r>
      <w:r w:rsidR="00AF5A98">
        <w:rPr>
          <w:lang w:val="en-US"/>
        </w:rPr>
        <w:instrText>c</w:instrText>
      </w:r>
      <w:r w:rsidR="00AF5A98" w:rsidRPr="00AF5A98">
        <w:instrText>8</w:instrText>
      </w:r>
      <w:r w:rsidR="00AF5A98">
        <w:rPr>
          <w:lang w:val="en-US"/>
        </w:rPr>
        <w:instrText>a</w:instrText>
      </w:r>
      <w:r w:rsidR="00AF5A98" w:rsidRPr="00AF5A98">
        <w:instrText>/</w:instrText>
      </w:r>
      <w:r w:rsidR="00AF5A98">
        <w:rPr>
          <w:lang w:val="en-US"/>
        </w:rPr>
        <w:instrText>GitHub</w:instrText>
      </w:r>
      <w:r w:rsidR="00AF5A98" w:rsidRPr="00AF5A98">
        <w:instrText>/</w:instrText>
      </w:r>
      <w:r w:rsidR="00AF5A98">
        <w:rPr>
          <w:lang w:val="en-US"/>
        </w:rPr>
        <w:instrText>Labs</w:instrText>
      </w:r>
      <w:r w:rsidR="00AF5A98" w:rsidRPr="00AF5A98">
        <w:instrText>/</w:instrText>
      </w:r>
      <w:r w:rsidR="00AF5A98">
        <w:rPr>
          <w:lang w:val="en-US"/>
        </w:rPr>
        <w:instrText>Radiotechnics</w:instrText>
      </w:r>
      <w:r w:rsidR="00AF5A98" w:rsidRPr="00AF5A98">
        <w:instrText>_</w:instrText>
      </w:r>
      <w:r w:rsidR="00AF5A98">
        <w:rPr>
          <w:lang w:val="en-US"/>
        </w:rPr>
        <w:instrText>Labs</w:instrText>
      </w:r>
      <w:r w:rsidR="00AF5A98" w:rsidRPr="00AF5A98">
        <w:instrText>/6_</w:instrText>
      </w:r>
      <w:r w:rsidR="00AF5A98">
        <w:rPr>
          <w:lang w:val="en-US"/>
        </w:rPr>
        <w:instrText>sem</w:instrText>
      </w:r>
      <w:r w:rsidR="00AF5A98" w:rsidRPr="00AF5A98">
        <w:instrText>/</w:instrText>
      </w:r>
      <w:r w:rsidR="00AF5A98">
        <w:rPr>
          <w:lang w:val="en-US"/>
        </w:rPr>
        <w:instrText>Lab</w:instrText>
      </w:r>
      <w:r w:rsidR="00AF5A98" w:rsidRPr="00AF5A98">
        <w:instrText>28/РТ лаба.</w:instrText>
      </w:r>
      <w:r w:rsidR="00AF5A98">
        <w:rPr>
          <w:lang w:val="en-US"/>
        </w:rPr>
        <w:instrText>xlsx</w:instrText>
      </w:r>
      <w:r w:rsidR="00AF5A98" w:rsidRPr="00AF5A98">
        <w:instrText>" "Эксперимент!</w:instrText>
      </w:r>
      <w:r w:rsidR="00AF5A98">
        <w:rPr>
          <w:lang w:val="en-US"/>
        </w:rPr>
        <w:instrText>R</w:instrText>
      </w:r>
      <w:r w:rsidR="00AF5A98" w:rsidRPr="00AF5A98">
        <w:instrText>29</w:instrText>
      </w:r>
      <w:r w:rsidR="00AF5A98">
        <w:rPr>
          <w:lang w:val="en-US"/>
        </w:rPr>
        <w:instrText>C</w:instrText>
      </w:r>
      <w:r w:rsidR="00AF5A98" w:rsidRPr="00AF5A98">
        <w:instrText>2" \</w:instrText>
      </w:r>
      <w:r w:rsidR="00AF5A98">
        <w:rPr>
          <w:lang w:val="en-US"/>
        </w:rPr>
        <w:instrText>a</w:instrText>
      </w:r>
      <w:r w:rsidR="00AF5A98" w:rsidRPr="00AF5A98">
        <w:instrText xml:space="preserve"> \</w:instrText>
      </w:r>
      <w:r w:rsidR="00AF5A98">
        <w:rPr>
          <w:lang w:val="en-US"/>
        </w:rPr>
        <w:instrText>t</w:instrText>
      </w:r>
      <w:r w:rsidR="00AF5A98" w:rsidRPr="00AF5A98">
        <w:instrText xml:space="preserve"> \</w:instrText>
      </w:r>
      <w:r w:rsidR="00AF5A98">
        <w:rPr>
          <w:lang w:val="en-US"/>
        </w:rPr>
        <w:instrText>u</w:instrText>
      </w:r>
      <w:r w:rsidR="00AF5A98" w:rsidRPr="00AF5A98">
        <w:instrText xml:space="preserve"> </w:instrText>
      </w:r>
      <w:r w:rsidR="00AF5A98">
        <w:rPr>
          <w:lang w:val="en-US"/>
        </w:rPr>
        <w:fldChar w:fldCharType="separate"/>
      </w:r>
      <w:r w:rsidR="00AF5A98">
        <w:t>1650</w:t>
      </w:r>
      <w:r w:rsidR="00AF5A98">
        <w:rPr>
          <w:lang w:val="en-US"/>
        </w:rPr>
        <w:fldChar w:fldCharType="end"/>
      </w:r>
      <w:r w:rsidR="00AF5A98">
        <w:t xml:space="preserve"> мВ.</w:t>
      </w:r>
      <w:r w:rsidR="006B50B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6B50B1" w:rsidRPr="006B50B1">
        <w:t xml:space="preserve"> </w:t>
      </w:r>
      <w:r w:rsidR="006B50B1">
        <w:t>соотвественно</w:t>
      </w:r>
      <w:r w:rsidR="0000325D">
        <w:t xml:space="preserve"> </w:t>
      </w:r>
      <w:r w:rsidR="0000325D">
        <w:fldChar w:fldCharType="begin"/>
      </w:r>
      <w:r w:rsidR="0000325D">
        <w:instrText xml:space="preserve"> LINK Excel.Sheet.12 "https://d.docs.live.net/b566d95faa460c8a/GitHub/Labs/Radiotechnics_Labs/6_sem/Lab28/РТ лаба.xlsx" "Эксперимент!R29C8" \a \t \u </w:instrText>
      </w:r>
      <w:r w:rsidR="0000325D">
        <w:fldChar w:fldCharType="separate"/>
      </w:r>
      <w:r w:rsidR="0000325D">
        <w:t>87,0</w:t>
      </w:r>
      <w:r w:rsidR="0000325D">
        <w:fldChar w:fldCharType="end"/>
      </w:r>
      <w:r w:rsidR="006B50B1" w:rsidRPr="00C24C2D">
        <w:t xml:space="preserve"> </w:t>
      </w:r>
      <w:r w:rsidR="006B50B1">
        <w:t>и</w:t>
      </w:r>
      <w:r w:rsidR="0091790E">
        <w:t xml:space="preserve"> </w:t>
      </w:r>
      <w:r w:rsidR="0091790E">
        <w:fldChar w:fldCharType="begin"/>
      </w:r>
      <w:r w:rsidR="0091790E">
        <w:instrText xml:space="preserve"> LINK Excel.Sheet.12 "https://d.docs.live.net/b566d95faa460c8a/GitHub/Labs/Radiotechnics_Labs/6_sem/Lab28/РТ лаба.xlsx" "Эксперимент!R30C8" \a \t \u </w:instrText>
      </w:r>
      <w:r w:rsidR="0091790E">
        <w:fldChar w:fldCharType="separate"/>
      </w:r>
      <w:r w:rsidR="0091790E">
        <w:t>60,0</w:t>
      </w:r>
      <w:r w:rsidR="0091790E">
        <w:fldChar w:fldCharType="end"/>
      </w:r>
      <w:r w:rsidR="006B50B1" w:rsidRPr="00C24C2D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</m:sub>
        </m:sSub>
        <m:r>
          <w:rPr>
            <w:rFonts w:ascii="Cambria Math" w:hAnsi="Cambria Math"/>
          </w:rPr>
          <m:t>=</m:t>
        </m:r>
      </m:oMath>
      <w:r w:rsidR="00BC5B16" w:rsidRPr="00C24C2D">
        <w:t xml:space="preserve"> </w:t>
      </w:r>
      <w:r w:rsidR="0091790E">
        <w:rPr>
          <w:lang w:val="en-US"/>
        </w:rPr>
        <w:fldChar w:fldCharType="begin"/>
      </w:r>
      <w:r w:rsidR="0091790E">
        <w:rPr>
          <w:lang w:val="en-US"/>
        </w:rPr>
        <w:instrText xml:space="preserve"> LINK Excel.Sheet.12 "https://d.docs.live.net/b566d95faa460c8a/GitHub/Labs/Radiotechnics_Labs/6_sem/Lab28/РТ лаба.xlsx" "Эксперимент!R31C8" \a \t \u </w:instrText>
      </w:r>
      <w:r w:rsidR="0091790E">
        <w:rPr>
          <w:lang w:val="en-US"/>
        </w:rPr>
        <w:fldChar w:fldCharType="separate"/>
      </w:r>
      <w:r w:rsidR="0091790E">
        <w:t>5,3</w:t>
      </w:r>
      <w:r w:rsidR="0091790E">
        <w:rPr>
          <w:lang w:val="en-US"/>
        </w:rPr>
        <w:fldChar w:fldCharType="end"/>
      </w:r>
      <w:r w:rsidR="00BC5B16" w:rsidRPr="00C24C2D">
        <w:t xml:space="preserve"> </w:t>
      </w:r>
      <w:r w:rsidR="00BC5B16">
        <w:t>кОм.</w:t>
      </w:r>
      <w:bookmarkStart w:id="2" w:name="_GoBack"/>
      <w:bookmarkEnd w:id="2"/>
    </w:p>
    <w:p w14:paraId="3C78A415" w14:textId="5EC5D45B" w:rsidR="000368A5" w:rsidRPr="00AF5A98" w:rsidRDefault="000368A5" w:rsidP="00AF5A98">
      <w:pPr>
        <w:ind w:firstLine="0"/>
      </w:pPr>
    </w:p>
    <w:p w14:paraId="350D25D2" w14:textId="6488423B" w:rsidR="00E81FA6" w:rsidRPr="00E81FA6" w:rsidRDefault="00AE7C7D" w:rsidP="00AE7C7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</w:rPr>
        <w:id w:val="695192180"/>
        <w:docPartObj>
          <w:docPartGallery w:val="Bibliographies"/>
          <w:docPartUnique/>
        </w:docPartObj>
      </w:sdtPr>
      <w:sdtEndPr/>
      <w:sdtContent>
        <w:p w14:paraId="6857AFBA" w14:textId="263685CC" w:rsidR="00F50664" w:rsidRDefault="00F50664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14:paraId="6014EA3D" w14:textId="77777777" w:rsidR="00F50664" w:rsidRDefault="00F50664" w:rsidP="00F50664">
              <w:pPr>
                <w:pStyle w:val="af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t xml:space="preserve">Воронов Е. В., Ларин А. Л. (2015). </w:t>
              </w:r>
              <w:r>
                <w:rPr>
                  <w:i/>
                  <w:iCs/>
                </w:rPr>
                <w:t>Усилитель на биполярных транзисторах.</w:t>
              </w:r>
              <w:r>
                <w:t xml:space="preserve"> Москва: МФТИ.</w:t>
              </w:r>
            </w:p>
            <w:p w14:paraId="06FD673D" w14:textId="31585EB8" w:rsidR="00F50664" w:rsidRDefault="00F50664" w:rsidP="00AE7C7D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F50664" w:rsidSect="00175B05">
      <w:headerReference w:type="default" r:id="rId15"/>
      <w:headerReference w:type="first" r:id="rId16"/>
      <w:footerReference w:type="first" r:id="rId17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9A701" w14:textId="77777777" w:rsidR="00556B73" w:rsidRDefault="00556B73">
      <w:pPr>
        <w:spacing w:line="240" w:lineRule="auto"/>
      </w:pPr>
      <w:r>
        <w:separator/>
      </w:r>
    </w:p>
    <w:p w14:paraId="5F58CF04" w14:textId="77777777" w:rsidR="00556B73" w:rsidRDefault="00556B73"/>
  </w:endnote>
  <w:endnote w:type="continuationSeparator" w:id="0">
    <w:p w14:paraId="5020F44F" w14:textId="77777777" w:rsidR="00556B73" w:rsidRDefault="00556B73">
      <w:pPr>
        <w:spacing w:line="240" w:lineRule="auto"/>
      </w:pPr>
      <w:r>
        <w:continuationSeparator/>
      </w:r>
    </w:p>
    <w:p w14:paraId="1B495E6E" w14:textId="77777777" w:rsidR="00556B73" w:rsidRDefault="00556B73"/>
  </w:endnote>
  <w:endnote w:type="continuationNotice" w:id="1">
    <w:p w14:paraId="071668CC" w14:textId="77777777" w:rsidR="00556B73" w:rsidRDefault="00556B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2D9D" w14:textId="4A504831" w:rsidR="00AB55C2" w:rsidRPr="00701952" w:rsidRDefault="00701952" w:rsidP="00701952">
    <w:pPr>
      <w:pStyle w:val="affff4"/>
      <w:jc w:val="center"/>
    </w:pPr>
    <w:r>
      <w:rPr>
        <w:lang w:val="en-US"/>
      </w:rPr>
      <w:fldChar w:fldCharType="begin"/>
    </w:r>
    <w:r>
      <w:instrText xml:space="preserve"> TIME \@ "d MMMM yyyy 'г.'" </w:instrText>
    </w:r>
    <w:r>
      <w:rPr>
        <w:lang w:val="en-US"/>
      </w:rPr>
      <w:fldChar w:fldCharType="separate"/>
    </w:r>
    <w:r w:rsidR="0000325D">
      <w:t>25 февраля 2019 г.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00B7C" w14:textId="77777777" w:rsidR="00556B73" w:rsidRDefault="00556B73">
      <w:pPr>
        <w:spacing w:line="240" w:lineRule="auto"/>
      </w:pPr>
      <w:r>
        <w:separator/>
      </w:r>
    </w:p>
    <w:p w14:paraId="404584AA" w14:textId="77777777" w:rsidR="00556B73" w:rsidRDefault="00556B73"/>
  </w:footnote>
  <w:footnote w:type="continuationSeparator" w:id="0">
    <w:p w14:paraId="6D7609BC" w14:textId="77777777" w:rsidR="00556B73" w:rsidRDefault="00556B73">
      <w:pPr>
        <w:spacing w:line="240" w:lineRule="auto"/>
      </w:pPr>
      <w:r>
        <w:continuationSeparator/>
      </w:r>
    </w:p>
    <w:p w14:paraId="64606090" w14:textId="77777777" w:rsidR="00556B73" w:rsidRDefault="00556B73"/>
  </w:footnote>
  <w:footnote w:type="continuationNotice" w:id="1">
    <w:p w14:paraId="2DB28EF5" w14:textId="77777777" w:rsidR="00556B73" w:rsidRDefault="00556B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7"/>
      <w:gridCol w:w="1039"/>
    </w:tblGrid>
    <w:tr w:rsidR="004D6B86" w14:paraId="7AA2684B" w14:textId="77777777">
      <w:tc>
        <w:tcPr>
          <w:tcW w:w="8280" w:type="dxa"/>
        </w:tcPr>
        <w:p w14:paraId="7B8C019C" w14:textId="3D5E943F" w:rsidR="004D6B86" w:rsidRPr="00170521" w:rsidRDefault="0091790E" w:rsidP="00170521">
          <w:pPr>
            <w:pStyle w:val="a6"/>
          </w:pPr>
          <w:sdt>
            <w:sdtPr>
              <w:alias w:val="Введите сокращенный заголовок:"/>
              <w:tag w:val="Введите сокращенный заголовок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00325D">
                <w:t>Усилитель на биполярных транзисторах</w:t>
              </w:r>
            </w:sdtContent>
          </w:sdt>
        </w:p>
      </w:tc>
      <w:tc>
        <w:tcPr>
          <w:tcW w:w="1080" w:type="dxa"/>
        </w:tcPr>
        <w:p w14:paraId="4526C00C" w14:textId="77777777" w:rsidR="004D6B86" w:rsidRDefault="00345333">
          <w:pPr>
            <w:pStyle w:val="a6"/>
            <w:jc w:val="right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743EA">
            <w:rPr>
              <w:lang w:bidi="ru-RU"/>
            </w:rPr>
            <w:t>9</w:t>
          </w:r>
          <w:r>
            <w:rPr>
              <w:lang w:bidi="ru-RU"/>
            </w:rPr>
            <w:fldChar w:fldCharType="end"/>
          </w:r>
        </w:p>
      </w:tc>
    </w:tr>
  </w:tbl>
  <w:p w14:paraId="43880094" w14:textId="77777777" w:rsidR="004D6B86" w:rsidRDefault="004D6B8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7987"/>
      <w:gridCol w:w="1039"/>
    </w:tblGrid>
    <w:tr w:rsidR="004D6B86" w14:paraId="0433F802" w14:textId="77777777">
      <w:tc>
        <w:tcPr>
          <w:tcW w:w="8280" w:type="dxa"/>
        </w:tcPr>
        <w:p w14:paraId="17989805" w14:textId="77777777" w:rsidR="00AA102F" w:rsidRPr="009F0414" w:rsidRDefault="00AA102F" w:rsidP="00504F88">
          <w:pPr>
            <w:pStyle w:val="a6"/>
          </w:pPr>
          <w:r>
            <w:t>Усилитель на биполярных транзисторах</w:t>
          </w:r>
        </w:p>
      </w:tc>
      <w:tc>
        <w:tcPr>
          <w:tcW w:w="1080" w:type="dxa"/>
        </w:tcPr>
        <w:p w14:paraId="540CA572" w14:textId="77777777" w:rsidR="004D6B86" w:rsidRDefault="00345333">
          <w:pPr>
            <w:pStyle w:val="a6"/>
            <w:jc w:val="right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743EA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14:paraId="58BE264A" w14:textId="77777777" w:rsidR="004D6B86" w:rsidRDefault="004D6B86" w:rsidP="002C62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5677813"/>
    <w:multiLevelType w:val="hybridMultilevel"/>
    <w:tmpl w:val="9EA6B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F402FA"/>
    <w:multiLevelType w:val="hybridMultilevel"/>
    <w:tmpl w:val="DC02F3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2F"/>
    <w:rsid w:val="0000325D"/>
    <w:rsid w:val="00006BBA"/>
    <w:rsid w:val="0001010E"/>
    <w:rsid w:val="000217F5"/>
    <w:rsid w:val="00024E9B"/>
    <w:rsid w:val="000368A5"/>
    <w:rsid w:val="00042FD6"/>
    <w:rsid w:val="00045F0E"/>
    <w:rsid w:val="00056041"/>
    <w:rsid w:val="000718B4"/>
    <w:rsid w:val="00097169"/>
    <w:rsid w:val="000A5403"/>
    <w:rsid w:val="000C67CE"/>
    <w:rsid w:val="000D4D1A"/>
    <w:rsid w:val="000F3F07"/>
    <w:rsid w:val="0010057F"/>
    <w:rsid w:val="00107DF9"/>
    <w:rsid w:val="00114BFA"/>
    <w:rsid w:val="001602E3"/>
    <w:rsid w:val="00160C0C"/>
    <w:rsid w:val="001664A2"/>
    <w:rsid w:val="00170521"/>
    <w:rsid w:val="00175B05"/>
    <w:rsid w:val="001764C1"/>
    <w:rsid w:val="0018399E"/>
    <w:rsid w:val="001904CA"/>
    <w:rsid w:val="00191748"/>
    <w:rsid w:val="001A7F2C"/>
    <w:rsid w:val="001B4848"/>
    <w:rsid w:val="001C3A8F"/>
    <w:rsid w:val="001C49E4"/>
    <w:rsid w:val="001E4EAF"/>
    <w:rsid w:val="001F447A"/>
    <w:rsid w:val="001F7399"/>
    <w:rsid w:val="00212319"/>
    <w:rsid w:val="00225BE3"/>
    <w:rsid w:val="00250ECA"/>
    <w:rsid w:val="00252CDF"/>
    <w:rsid w:val="00274E0A"/>
    <w:rsid w:val="002901CE"/>
    <w:rsid w:val="002B41CD"/>
    <w:rsid w:val="002B6153"/>
    <w:rsid w:val="002B6EFF"/>
    <w:rsid w:val="002C627C"/>
    <w:rsid w:val="002F33F6"/>
    <w:rsid w:val="00307586"/>
    <w:rsid w:val="003314B4"/>
    <w:rsid w:val="00336906"/>
    <w:rsid w:val="00340B11"/>
    <w:rsid w:val="00345333"/>
    <w:rsid w:val="0037641B"/>
    <w:rsid w:val="003A06C6"/>
    <w:rsid w:val="003B6450"/>
    <w:rsid w:val="003C4F11"/>
    <w:rsid w:val="003D478D"/>
    <w:rsid w:val="003E36B1"/>
    <w:rsid w:val="003E4162"/>
    <w:rsid w:val="003E7E8D"/>
    <w:rsid w:val="003F7CBD"/>
    <w:rsid w:val="004130EB"/>
    <w:rsid w:val="0041376F"/>
    <w:rsid w:val="00464BC8"/>
    <w:rsid w:val="004664AB"/>
    <w:rsid w:val="004743EA"/>
    <w:rsid w:val="00481CF8"/>
    <w:rsid w:val="004858E5"/>
    <w:rsid w:val="00492C2D"/>
    <w:rsid w:val="004A3D87"/>
    <w:rsid w:val="004B18A9"/>
    <w:rsid w:val="004C75B9"/>
    <w:rsid w:val="004D4F8C"/>
    <w:rsid w:val="004D6B86"/>
    <w:rsid w:val="004E23C8"/>
    <w:rsid w:val="004E4486"/>
    <w:rsid w:val="004E79A1"/>
    <w:rsid w:val="004F50E9"/>
    <w:rsid w:val="00504F88"/>
    <w:rsid w:val="005313AB"/>
    <w:rsid w:val="005509D8"/>
    <w:rsid w:val="0055242C"/>
    <w:rsid w:val="00556B73"/>
    <w:rsid w:val="00557D61"/>
    <w:rsid w:val="00575D8C"/>
    <w:rsid w:val="00595412"/>
    <w:rsid w:val="00596769"/>
    <w:rsid w:val="005C145D"/>
    <w:rsid w:val="0061747E"/>
    <w:rsid w:val="00641876"/>
    <w:rsid w:val="00645290"/>
    <w:rsid w:val="006A7BB4"/>
    <w:rsid w:val="006B015B"/>
    <w:rsid w:val="006B50B1"/>
    <w:rsid w:val="006C162F"/>
    <w:rsid w:val="006D3D69"/>
    <w:rsid w:val="006D7EE9"/>
    <w:rsid w:val="006F655F"/>
    <w:rsid w:val="00701952"/>
    <w:rsid w:val="007244DE"/>
    <w:rsid w:val="007528E8"/>
    <w:rsid w:val="00786FB6"/>
    <w:rsid w:val="007935F5"/>
    <w:rsid w:val="007C24BE"/>
    <w:rsid w:val="0081390C"/>
    <w:rsid w:val="00816831"/>
    <w:rsid w:val="00837D67"/>
    <w:rsid w:val="00866B55"/>
    <w:rsid w:val="008747E8"/>
    <w:rsid w:val="008913F2"/>
    <w:rsid w:val="008A2A83"/>
    <w:rsid w:val="008A31EE"/>
    <w:rsid w:val="008C3E48"/>
    <w:rsid w:val="008D3213"/>
    <w:rsid w:val="008F7495"/>
    <w:rsid w:val="00910F0E"/>
    <w:rsid w:val="0091790E"/>
    <w:rsid w:val="00923B65"/>
    <w:rsid w:val="00953BCC"/>
    <w:rsid w:val="00961AE5"/>
    <w:rsid w:val="009A2C38"/>
    <w:rsid w:val="009B182F"/>
    <w:rsid w:val="009C7208"/>
    <w:rsid w:val="009D7973"/>
    <w:rsid w:val="009E1E1E"/>
    <w:rsid w:val="009E7144"/>
    <w:rsid w:val="009F0414"/>
    <w:rsid w:val="009F5B73"/>
    <w:rsid w:val="009F7782"/>
    <w:rsid w:val="009F7C06"/>
    <w:rsid w:val="00A04873"/>
    <w:rsid w:val="00A106D7"/>
    <w:rsid w:val="00A4757D"/>
    <w:rsid w:val="00A77E42"/>
    <w:rsid w:val="00A77F6B"/>
    <w:rsid w:val="00A81BB2"/>
    <w:rsid w:val="00AA102F"/>
    <w:rsid w:val="00AA5C05"/>
    <w:rsid w:val="00AB55C2"/>
    <w:rsid w:val="00AE7B93"/>
    <w:rsid w:val="00AE7C7D"/>
    <w:rsid w:val="00AF1CBA"/>
    <w:rsid w:val="00AF5A98"/>
    <w:rsid w:val="00AF63D1"/>
    <w:rsid w:val="00B16C23"/>
    <w:rsid w:val="00B16DFD"/>
    <w:rsid w:val="00B257FC"/>
    <w:rsid w:val="00B354BA"/>
    <w:rsid w:val="00BB35E4"/>
    <w:rsid w:val="00BC5B16"/>
    <w:rsid w:val="00BD2B7B"/>
    <w:rsid w:val="00BD69D1"/>
    <w:rsid w:val="00BF22A0"/>
    <w:rsid w:val="00C24C2D"/>
    <w:rsid w:val="00C2525B"/>
    <w:rsid w:val="00C3438C"/>
    <w:rsid w:val="00C5686B"/>
    <w:rsid w:val="00C74024"/>
    <w:rsid w:val="00C83B15"/>
    <w:rsid w:val="00C925C8"/>
    <w:rsid w:val="00CB59C9"/>
    <w:rsid w:val="00CB7F84"/>
    <w:rsid w:val="00CF1B55"/>
    <w:rsid w:val="00D07732"/>
    <w:rsid w:val="00D318B7"/>
    <w:rsid w:val="00D32BB7"/>
    <w:rsid w:val="00D34710"/>
    <w:rsid w:val="00D36F9D"/>
    <w:rsid w:val="00D52B11"/>
    <w:rsid w:val="00D72B02"/>
    <w:rsid w:val="00D8339D"/>
    <w:rsid w:val="00DA0BB4"/>
    <w:rsid w:val="00DB2E59"/>
    <w:rsid w:val="00DB358F"/>
    <w:rsid w:val="00DC44F1"/>
    <w:rsid w:val="00DE295A"/>
    <w:rsid w:val="00DF028F"/>
    <w:rsid w:val="00DF6D26"/>
    <w:rsid w:val="00E05266"/>
    <w:rsid w:val="00E20435"/>
    <w:rsid w:val="00E24024"/>
    <w:rsid w:val="00E5127A"/>
    <w:rsid w:val="00E629D9"/>
    <w:rsid w:val="00E660DA"/>
    <w:rsid w:val="00E7305D"/>
    <w:rsid w:val="00E81FA6"/>
    <w:rsid w:val="00E84162"/>
    <w:rsid w:val="00EA780C"/>
    <w:rsid w:val="00EB69D3"/>
    <w:rsid w:val="00F013D0"/>
    <w:rsid w:val="00F0734B"/>
    <w:rsid w:val="00F12D92"/>
    <w:rsid w:val="00F14659"/>
    <w:rsid w:val="00F31D66"/>
    <w:rsid w:val="00F363EC"/>
    <w:rsid w:val="00F413AC"/>
    <w:rsid w:val="00F42244"/>
    <w:rsid w:val="00F50664"/>
    <w:rsid w:val="00FE5778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DE12685"/>
  <w15:chartTrackingRefBased/>
  <w15:docId w15:val="{722DD115-2CB9-4446-858E-0B85E652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5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iPriority="8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925C8"/>
    <w:rPr>
      <w:noProof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sid w:val="00DB2E59"/>
  </w:style>
  <w:style w:type="character" w:styleId="a8">
    <w:name w:val="Placeholder Text"/>
    <w:basedOn w:val="a2"/>
    <w:uiPriority w:val="99"/>
    <w:semiHidden/>
    <w:rsid w:val="00EB69D3"/>
    <w:rPr>
      <w:color w:val="000000" w:themeColor="text1"/>
    </w:rPr>
  </w:style>
  <w:style w:type="paragraph" w:styleId="a9">
    <w:name w:val="No Spacing"/>
    <w:aliases w:val="Без отступа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22">
    <w:name w:val="Заголовок 2 Знак"/>
    <w:basedOn w:val="a2"/>
    <w:link w:val="21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aa">
    <w:name w:val="Title"/>
    <w:basedOn w:val="a1"/>
    <w:next w:val="a1"/>
    <w:link w:val="ab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b">
    <w:name w:val="Заголовок Знак"/>
    <w:basedOn w:val="a2"/>
    <w:link w:val="aa"/>
    <w:uiPriority w:val="1"/>
    <w:rPr>
      <w:rFonts w:asciiTheme="majorHAnsi" w:eastAsiaTheme="majorEastAsia" w:hAnsiTheme="majorHAnsi" w:cstheme="majorBidi"/>
    </w:rPr>
  </w:style>
  <w:style w:type="character" w:styleId="ac">
    <w:name w:val="Emphasis"/>
    <w:basedOn w:val="a2"/>
    <w:uiPriority w:val="4"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42">
    <w:name w:val="Заголовок 4 Знак"/>
    <w:basedOn w:val="a2"/>
    <w:link w:val="41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2">
    <w:name w:val="Заголовок 5 Знак"/>
    <w:basedOn w:val="a2"/>
    <w:link w:val="51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ad">
    <w:name w:val="Balloon Text"/>
    <w:basedOn w:val="a1"/>
    <w:link w:val="ae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e">
    <w:name w:val="Текст выноски Знак"/>
    <w:basedOn w:val="a2"/>
    <w:link w:val="ad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af">
    <w:name w:val="Bibliography"/>
    <w:basedOn w:val="a1"/>
    <w:next w:val="a1"/>
    <w:uiPriority w:val="6"/>
    <w:unhideWhenUsed/>
    <w:qFormat/>
    <w:pPr>
      <w:ind w:left="720" w:hanging="720"/>
    </w:pPr>
  </w:style>
  <w:style w:type="paragraph" w:styleId="af0">
    <w:name w:val="Block Text"/>
    <w:basedOn w:val="a1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af1">
    <w:name w:val="Body Text"/>
    <w:basedOn w:val="a1"/>
    <w:link w:val="af2"/>
    <w:uiPriority w:val="99"/>
    <w:semiHidden/>
    <w:unhideWhenUsed/>
    <w:pPr>
      <w:spacing w:after="120"/>
      <w:ind w:firstLine="0"/>
    </w:pPr>
  </w:style>
  <w:style w:type="character" w:customStyle="1" w:styleId="af2">
    <w:name w:val="Основной текст Знак"/>
    <w:basedOn w:val="a2"/>
    <w:link w:val="af1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EB69D3"/>
    <w:rPr>
      <w:sz w:val="22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pPr>
      <w:spacing w:after="0"/>
    </w:pPr>
  </w:style>
  <w:style w:type="character" w:customStyle="1" w:styleId="af4">
    <w:name w:val="Красная строка Знак"/>
    <w:basedOn w:val="af2"/>
    <w:link w:val="af3"/>
    <w:uiPriority w:val="99"/>
    <w:semiHidden/>
    <w:rPr>
      <w:kern w:val="24"/>
    </w:rPr>
  </w:style>
  <w:style w:type="paragraph" w:styleId="af5">
    <w:name w:val="Body Text Indent"/>
    <w:basedOn w:val="a1"/>
    <w:link w:val="af6"/>
    <w:uiPriority w:val="99"/>
    <w:semiHidden/>
    <w:unhideWhenUsed/>
    <w:pPr>
      <w:spacing w:after="120"/>
      <w:ind w:left="360" w:firstLine="0"/>
    </w:pPr>
  </w:style>
  <w:style w:type="character" w:customStyle="1" w:styleId="af6">
    <w:name w:val="Основной текст с отступом Знак"/>
    <w:basedOn w:val="a2"/>
    <w:link w:val="af5"/>
    <w:uiPriority w:val="99"/>
    <w:semiHidden/>
    <w:rPr>
      <w:kern w:val="24"/>
    </w:rPr>
  </w:style>
  <w:style w:type="paragraph" w:styleId="25">
    <w:name w:val="Body Text First Indent 2"/>
    <w:basedOn w:val="af5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6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EB69D3"/>
    <w:rPr>
      <w:sz w:val="22"/>
      <w:szCs w:val="16"/>
    </w:rPr>
  </w:style>
  <w:style w:type="paragraph" w:styleId="af7">
    <w:name w:val="caption"/>
    <w:basedOn w:val="a1"/>
    <w:next w:val="a1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8">
    <w:name w:val="Closing"/>
    <w:basedOn w:val="a1"/>
    <w:link w:val="af9"/>
    <w:uiPriority w:val="99"/>
    <w:semiHidden/>
    <w:unhideWhenUsed/>
    <w:pPr>
      <w:spacing w:line="240" w:lineRule="auto"/>
      <w:ind w:left="4320" w:firstLine="0"/>
    </w:pPr>
  </w:style>
  <w:style w:type="character" w:customStyle="1" w:styleId="af9">
    <w:name w:val="Прощание Знак"/>
    <w:basedOn w:val="a2"/>
    <w:link w:val="af8"/>
    <w:uiPriority w:val="99"/>
    <w:semiHidden/>
    <w:rPr>
      <w:kern w:val="24"/>
    </w:rPr>
  </w:style>
  <w:style w:type="paragraph" w:styleId="afa">
    <w:name w:val="annotation text"/>
    <w:basedOn w:val="a1"/>
    <w:link w:val="afb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EB69D3"/>
    <w:rPr>
      <w:sz w:val="22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69D3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69D3"/>
    <w:rPr>
      <w:b/>
      <w:bCs/>
      <w:sz w:val="22"/>
      <w:szCs w:val="20"/>
    </w:rPr>
  </w:style>
  <w:style w:type="paragraph" w:styleId="afe">
    <w:name w:val="Date"/>
    <w:basedOn w:val="a1"/>
    <w:next w:val="a1"/>
    <w:link w:val="aff"/>
    <w:uiPriority w:val="99"/>
    <w:semiHidden/>
    <w:unhideWhenUsed/>
    <w:pPr>
      <w:ind w:firstLine="0"/>
    </w:pPr>
  </w:style>
  <w:style w:type="character" w:customStyle="1" w:styleId="aff">
    <w:name w:val="Дата Знак"/>
    <w:basedOn w:val="a2"/>
    <w:link w:val="afe"/>
    <w:uiPriority w:val="99"/>
    <w:semiHidden/>
    <w:rPr>
      <w:kern w:val="24"/>
    </w:rPr>
  </w:style>
  <w:style w:type="paragraph" w:styleId="aff0">
    <w:name w:val="Document Map"/>
    <w:basedOn w:val="a1"/>
    <w:link w:val="aff1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1">
    <w:name w:val="Схема документа Знак"/>
    <w:basedOn w:val="a2"/>
    <w:link w:val="aff0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aff2">
    <w:name w:val="E-mail Signature"/>
    <w:basedOn w:val="a1"/>
    <w:link w:val="aff3"/>
    <w:uiPriority w:val="99"/>
    <w:semiHidden/>
    <w:unhideWhenUsed/>
    <w:pPr>
      <w:spacing w:line="240" w:lineRule="auto"/>
      <w:ind w:firstLine="0"/>
    </w:pPr>
  </w:style>
  <w:style w:type="character" w:customStyle="1" w:styleId="aff3">
    <w:name w:val="Электронная подпись Знак"/>
    <w:basedOn w:val="a2"/>
    <w:link w:val="aff2"/>
    <w:uiPriority w:val="99"/>
    <w:semiHidden/>
    <w:rPr>
      <w:kern w:val="24"/>
    </w:rPr>
  </w:style>
  <w:style w:type="paragraph" w:styleId="aff4">
    <w:name w:val="footnote text"/>
    <w:basedOn w:val="a1"/>
    <w:link w:val="aff5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aff5">
    <w:name w:val="Текст сноски Знак"/>
    <w:basedOn w:val="a2"/>
    <w:link w:val="aff4"/>
    <w:uiPriority w:val="99"/>
    <w:semiHidden/>
    <w:rsid w:val="00EB69D3"/>
    <w:rPr>
      <w:sz w:val="22"/>
      <w:szCs w:val="20"/>
    </w:rPr>
  </w:style>
  <w:style w:type="paragraph" w:styleId="aff6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aff7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8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9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1"/>
    <w:next w:val="a1"/>
    <w:link w:val="affb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affb">
    <w:name w:val="Выделенная цитата Знак"/>
    <w:basedOn w:val="a2"/>
    <w:link w:val="affa"/>
    <w:uiPriority w:val="30"/>
    <w:semiHidden/>
    <w:rsid w:val="00EB69D3"/>
    <w:rPr>
      <w:i/>
      <w:iCs/>
      <w:color w:val="6E6E6E" w:themeColor="accent1" w:themeShade="80"/>
    </w:rPr>
  </w:style>
  <w:style w:type="paragraph" w:styleId="affc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8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d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8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e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">
    <w:name w:val="macro"/>
    <w:link w:val="afff0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0">
    <w:name w:val="Текст макроса Знак"/>
    <w:basedOn w:val="a2"/>
    <w:link w:val="afff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afff1">
    <w:name w:val="Message Header"/>
    <w:basedOn w:val="a1"/>
    <w:link w:val="afff2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2">
    <w:name w:val="Шапка Знак"/>
    <w:basedOn w:val="a2"/>
    <w:link w:val="afff1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3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4">
    <w:name w:val="Normal Indent"/>
    <w:basedOn w:val="a1"/>
    <w:uiPriority w:val="99"/>
    <w:semiHidden/>
    <w:unhideWhenUsed/>
    <w:pPr>
      <w:ind w:left="720" w:firstLine="0"/>
    </w:pPr>
  </w:style>
  <w:style w:type="paragraph" w:styleId="afff5">
    <w:name w:val="Note Heading"/>
    <w:basedOn w:val="a1"/>
    <w:next w:val="a1"/>
    <w:link w:val="afff6"/>
    <w:uiPriority w:val="99"/>
    <w:semiHidden/>
    <w:unhideWhenUsed/>
    <w:pPr>
      <w:spacing w:line="240" w:lineRule="auto"/>
      <w:ind w:firstLine="0"/>
    </w:pPr>
  </w:style>
  <w:style w:type="character" w:customStyle="1" w:styleId="afff6">
    <w:name w:val="Заголовок записки Знак"/>
    <w:basedOn w:val="a2"/>
    <w:link w:val="afff5"/>
    <w:uiPriority w:val="99"/>
    <w:semiHidden/>
    <w:rPr>
      <w:kern w:val="24"/>
    </w:rPr>
  </w:style>
  <w:style w:type="paragraph" w:styleId="afff7">
    <w:name w:val="Plain Text"/>
    <w:basedOn w:val="a1"/>
    <w:link w:val="afff8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9">
    <w:name w:val="Salutation"/>
    <w:basedOn w:val="a1"/>
    <w:next w:val="a1"/>
    <w:link w:val="afffa"/>
    <w:uiPriority w:val="99"/>
    <w:semiHidden/>
    <w:unhideWhenUsed/>
    <w:pPr>
      <w:ind w:firstLine="0"/>
    </w:pPr>
  </w:style>
  <w:style w:type="character" w:customStyle="1" w:styleId="afffa">
    <w:name w:val="Приветствие Знак"/>
    <w:basedOn w:val="a2"/>
    <w:link w:val="afff9"/>
    <w:uiPriority w:val="99"/>
    <w:semiHidden/>
    <w:rPr>
      <w:kern w:val="24"/>
    </w:rPr>
  </w:style>
  <w:style w:type="paragraph" w:styleId="afffb">
    <w:name w:val="Signature"/>
    <w:basedOn w:val="a1"/>
    <w:link w:val="afffc"/>
    <w:uiPriority w:val="99"/>
    <w:semiHidden/>
    <w:unhideWhenUsed/>
    <w:pPr>
      <w:spacing w:line="240" w:lineRule="auto"/>
      <w:ind w:left="4320" w:firstLine="0"/>
    </w:pPr>
  </w:style>
  <w:style w:type="character" w:customStyle="1" w:styleId="afffc">
    <w:name w:val="Подпись Знак"/>
    <w:basedOn w:val="a2"/>
    <w:link w:val="afffb"/>
    <w:uiPriority w:val="99"/>
    <w:semiHidden/>
    <w:rPr>
      <w:kern w:val="24"/>
    </w:rPr>
  </w:style>
  <w:style w:type="paragraph" w:customStyle="1" w:styleId="2f">
    <w:name w:val="Заголовок 2"/>
    <w:basedOn w:val="a1"/>
    <w:uiPriority w:val="1"/>
    <w:qFormat/>
    <w:pPr>
      <w:ind w:firstLine="0"/>
      <w:jc w:val="center"/>
    </w:pPr>
  </w:style>
  <w:style w:type="paragraph" w:styleId="afffd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e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0">
    <w:name w:val="endnote reference"/>
    <w:basedOn w:val="a2"/>
    <w:uiPriority w:val="99"/>
    <w:semiHidden/>
    <w:unhideWhenUsed/>
    <w:rPr>
      <w:vertAlign w:val="superscript"/>
    </w:rPr>
  </w:style>
  <w:style w:type="character" w:styleId="affff1">
    <w:name w:val="footnote reference"/>
    <w:basedOn w:val="a2"/>
    <w:uiPriority w:val="99"/>
    <w:qFormat/>
    <w:rPr>
      <w:vertAlign w:val="superscript"/>
    </w:rPr>
  </w:style>
  <w:style w:type="table" w:customStyle="1" w:styleId="affff2">
    <w:name w:val="Отчет по стандарту АПА"/>
    <w:basedOn w:val="a3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3">
    <w:name w:val="Таблица или рисунок"/>
    <w:basedOn w:val="a1"/>
    <w:uiPriority w:val="7"/>
    <w:qFormat/>
    <w:pPr>
      <w:spacing w:before="240"/>
      <w:ind w:firstLine="0"/>
      <w:contextualSpacing/>
    </w:pPr>
  </w:style>
  <w:style w:type="paragraph" w:styleId="affff4">
    <w:name w:val="footer"/>
    <w:basedOn w:val="a1"/>
    <w:link w:val="affff5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affff5">
    <w:name w:val="Нижний колонтитул Знак"/>
    <w:basedOn w:val="a2"/>
    <w:link w:val="affff4"/>
    <w:uiPriority w:val="99"/>
    <w:rsid w:val="00DB2E59"/>
  </w:style>
  <w:style w:type="character" w:styleId="affff6">
    <w:name w:val="annotation reference"/>
    <w:basedOn w:val="a2"/>
    <w:uiPriority w:val="99"/>
    <w:semiHidden/>
    <w:unhideWhenUsed/>
    <w:rsid w:val="00EB69D3"/>
    <w:rPr>
      <w:sz w:val="22"/>
      <w:szCs w:val="16"/>
    </w:rPr>
  </w:style>
  <w:style w:type="paragraph" w:styleId="affff7">
    <w:name w:val="endnote text"/>
    <w:basedOn w:val="a1"/>
    <w:link w:val="affff8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affff8">
    <w:name w:val="Текст концевой сноски Знак"/>
    <w:basedOn w:val="a2"/>
    <w:link w:val="affff7"/>
    <w:uiPriority w:val="99"/>
    <w:semiHidden/>
    <w:rsid w:val="00EB69D3"/>
    <w:rPr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affff9">
    <w:name w:val="TOC Heading"/>
    <w:basedOn w:val="1"/>
    <w:next w:val="a1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affffa">
    <w:name w:val="Intense Reference"/>
    <w:basedOn w:val="a2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affffb">
    <w:name w:val="Intense Emphasis"/>
    <w:basedOn w:val="a2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-44">
    <w:name w:val="Grid Table 4 Accent 4"/>
    <w:basedOn w:val="a3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n\AppData\Roaming\Microsoft\Templates\&#1044;&#1086;&#1082;&#1091;&#1084;&#1077;&#1085;&#1090;%20&#1074;%20&#1089;&#1090;&#1080;&#1083;&#1077;%20&#1040;&#1055;&#1040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w:rsidRDefault="00AA102F"&gt;&lt;w:r&gt;&lt;w:t&gt;Усилитель на биполярных транзисторах&lt;/w:t&gt;&lt;/w:r&gt;&lt;/w:p&gt;&lt;w:sectPr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w:val="50"/&gt;&lt;w:lvlText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w:val="40"/&gt;&lt;w:lvlText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w:val="30"/&gt;&lt;w:lvlText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w:val="20"/&gt;&lt;w:lvlText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w:val="a"/&gt;&lt;w:lvlText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w:val="a0"/&gt;&lt;w:lvlText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w:val="ru-RU"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w:styleId="a1"&gt;&lt;w:name w:val="Normal"/&gt;&lt;w:qFormat/&gt;&lt;w:rsid w:val="00C925C8"/&gt;&lt;/w:style&gt;&lt;w:style w:type="paragraph" w:styleId="1"&gt;&lt;w:name w:val="heading 1"/&gt;&lt;w:basedOn w:val="a1"/&gt;&lt;w:next w:val="a1"/&gt;&lt;w:link w:val="10"/&gt;&lt;w:uiPriority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w:styleId="21"&gt;&lt;w:name w:val="heading 2"/&gt;&lt;w:basedOn w:val="a1"/&gt;&lt;w:next w:val="a1"/&gt;&lt;w:link w:val="22"/&gt;&lt;w:uiPriority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w:styleId="31"&gt;&lt;w:name w:val="heading 3"/&gt;&lt;w:basedOn w:val="a1"/&gt;&lt;w:next w:val="a1"/&gt;&lt;w:link w:val="32"/&gt;&lt;w:uiPriority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w:styleId="41"&gt;&lt;w:name w:val="heading 4"/&gt;&lt;w:basedOn w:val="a1"/&gt;&lt;w:next w:val="a1"/&gt;&lt;w:link w:val="42"/&gt;&lt;w:uiPriority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w:styleId="51"&gt;&lt;w:name w:val="heading 5"/&gt;&lt;w:basedOn w:val="a1"/&gt;&lt;w:next w:val="a1"/&gt;&lt;w:link w:val="52"/&gt;&lt;w:uiPriority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w:styleId="6"&gt;&lt;w:name w:val="heading 6"/&gt;&lt;w:basedOn w:val="a1"/&gt;&lt;w:next w:val="a1"/&gt;&lt;w:link w:val="60"/&gt;&lt;w:uiPriority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w:styleId="a2"&gt;&lt;w:name w:val="Default Paragraph Font"/&gt;&lt;w:uiPriority w:val="1"/&gt;&lt;w:semiHidden/&gt;&lt;w:unhideWhenUsed/&gt;&lt;/w:style&gt;&lt;w:style w:type="table" w:default="1" w:styleId="a3"&gt;&lt;w:name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w:styleId="a4"&gt;&lt;w:name w:val="No List"/&gt;&lt;w:uiPriority w:val="99"/&gt;&lt;w:semiHidden/&gt;&lt;w:unhideWhenUsed/&gt;&lt;/w:style&gt;&lt;w:style w:type="paragraph" w:customStyle="1" w:styleId="a5"&gt;&lt;w:name w:val="Заголовок раздела"/&gt;&lt;w:basedOn w:val="a1"/&gt;&lt;w:next w:val="a1"/&gt;&lt;w:uiPriority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w:styleId="a6"&gt;&lt;w:name w:val="header"/&gt;&lt;w:basedOn w:val="a1"/&gt;&lt;w:link w:val="a7"/&gt;&lt;w:uiPriority w:val="99"/&gt;&lt;w:qFormat/&gt;&lt;w:pPr&gt;&lt;w:spacing w:line="240" w:lineRule="auto"/&gt;&lt;w:ind w:firstLine="0"/&gt;&lt;/w:pPr&gt;&lt;/w:style&gt;&lt;w:style w:type="character" w:customStyle="1" w:styleId="a7"&gt;&lt;w:name w:val="Верхний колонтитул Знак"/&gt;&lt;w:basedOn w:val="a2"/&gt;&lt;w:link w:val="a6"/&gt;&lt;w:uiPriority w:val="99"/&gt;&lt;w:rsid w:val="00DB2E59"/&gt;&lt;/w:style&gt;&lt;w:style w:type="character" w:styleId="a8"&gt;&lt;w:name w:val="Placeholder Text"/&gt;&lt;w:basedOn w:val="a2"/&gt;&lt;w:uiPriority w:val="99"/&gt;&lt;w:semiHidden/&gt;&lt;w:rsid w:val="00EB69D3"/&gt;&lt;w:rPr&gt;&lt;w:color w:val="000000" w:themeColor="text1"/&gt;&lt;/w:rPr&gt;&lt;/w:style&gt;&lt;w:style w:type="paragraph" w:styleId="a9"&gt;&lt;w:name w:val="No Spacing"/&gt;&lt;w:aliases w:val="Без интервала;Без отступа"/&gt;&lt;w:uiPriority w:val="3"/&gt;&lt;w:qFormat/&gt;&lt;w:pPr&gt;&lt;w:ind w:firstLine="0"/&gt;&lt;/w:pPr&gt;&lt;/w:style&gt;&lt;w:style w:type="character" w:customStyle="1" w:styleId="10"&gt;&lt;w:name w:val="Заголовок 1 Знак"/&gt;&lt;w:basedOn w:val="a2"/&gt;&lt;w:link w:val="1"/&gt;&lt;w:uiPriority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w:styleId="22"&gt;&lt;w:name w:val="Заголовок 2 Знак"/&gt;&lt;w:basedOn w:val="a2"/&gt;&lt;w:link w:val="21"/&gt;&lt;w:uiPriority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w:styleId="aa"&gt;&lt;w:name w:val="Title"/&gt;&lt;w:basedOn w:val="a1"/&gt;&lt;w:next w:val="a1"/&gt;&lt;w:link w:val="ab"/&gt;&lt;w:uiPriority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w:styleId="ab"&gt;&lt;w:name w:val="Заголовок Знак"/&gt;&lt;w:basedOn w:val="a2"/&gt;&lt;w:link w:val="aa"/&gt;&lt;w:uiPriority w:val="1"/&gt;&lt;w:rPr&gt;&lt;w:rFonts w:asciiTheme="majorHAnsi" w:eastAsiaTheme="majorEastAsia" w:hAnsiTheme="majorHAnsi" w:cstheme="majorBidi"/&gt;&lt;/w:rPr&gt;&lt;/w:style&gt;&lt;w:style w:type="character" w:styleId="ac"&gt;&lt;w:name w:val="Emphasis"/&gt;&lt;w:basedOn w:val="a2"/&gt;&lt;w:uiPriority w:val="4"/&gt;&lt;w:qFormat/&gt;&lt;w:rPr&gt;&lt;w:i/&gt;&lt;w:iCs/&gt;&lt;/w:rPr&gt;&lt;/w:style&gt;&lt;w:style w:type="character" w:customStyle="1" w:styleId="32"&gt;&lt;w:name w:val="Заголовок 3 Знак"/&gt;&lt;w:basedOn w:val="a2"/&gt;&lt;w:link w:val="31"/&gt;&lt;w:uiPriority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w:styleId="42"&gt;&lt;w:name w:val="Заголовок 4 Знак"/&gt;&lt;w:basedOn w:val="a2"/&gt;&lt;w:link w:val="41"/&gt;&lt;w:uiPriority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w:styleId="52"&gt;&lt;w:name w:val="Заголовок 5 Знак"/&gt;&lt;w:basedOn w:val="a2"/&gt;&lt;w:link w:val="51"/&gt;&lt;w:uiPriority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w:styleId="ad"&gt;&lt;w:name w:val="Balloon Text"/&gt;&lt;w:basedOn w:val="a1"/&gt;&lt;w:link w:val="ae"/&gt;&lt;w:uiPriority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w:styleId="ae"&gt;&lt;w:name w:val="Текст выноски Знак"/&gt;&lt;w:basedOn w:val="a2"/&gt;&lt;w:link w:val="ad"/&gt;&lt;w:uiPriority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w:styleId="af"&gt;&lt;w:name w:val="Bibliography"/&gt;&lt;w:basedOn w:val="a1"/&gt;&lt;w:next w:val="a1"/&gt;&lt;w:uiPriority w:val="6"/&gt;&lt;w:unhideWhenUsed/&gt;&lt;w:qFormat/&gt;&lt;w:pPr&gt;&lt;w:ind w:left="720" w:hanging="720"/&gt;&lt;/w:pPr&gt;&lt;/w:style&gt;&lt;w:style w:type="paragraph" w:styleId="af0"&gt;&lt;w:name w:val="Block Text"/&gt;&lt;w:basedOn w:val="a1"/&gt;&lt;w:uiPriority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w:styleId="af1"&gt;&lt;w:name w:val="Body Text"/&gt;&lt;w:basedOn w:val="a1"/&gt;&lt;w:link w:val="af2"/&gt;&lt;w:uiPriority w:val="99"/&gt;&lt;w:semiHidden/&gt;&lt;w:unhideWhenUsed/&gt;&lt;w:pPr&gt;&lt;w:spacing w:after="120"/&gt;&lt;w:ind w:firstLine="0"/&gt;&lt;/w:pPr&gt;&lt;/w:style&gt;&lt;w:style w:type="character" w:customStyle="1" w:styleId="af2"&gt;&lt;w:name w:val="Основной текст Знак"/&gt;&lt;w:basedOn w:val="a2"/&gt;&lt;w:link w:val="af1"/&gt;&lt;w:uiPriority w:val="99"/&gt;&lt;w:semiHidden/&gt;&lt;w:rPr&gt;&lt;w:kern w:val="24"/&gt;&lt;/w:rPr&gt;&lt;/w:style&gt;&lt;w:style w:type="paragraph" w:styleId="23"&gt;&lt;w:name w:val="Body Text 2"/&gt;&lt;w:basedOn w:val="a1"/&gt;&lt;w:link w:val="24"/&gt;&lt;w:uiPriority w:val="99"/&gt;&lt;w:semiHidden/&gt;&lt;w:unhideWhenUsed/&gt;&lt;w:pPr&gt;&lt;w:spacing w:after="120"/&gt;&lt;w:ind w:firstLine="0"/&gt;&lt;/w:pPr&gt;&lt;/w:style&gt;&lt;w:style w:type="character" w:customStyle="1" w:styleId="24"&gt;&lt;w:name w:val="Основной текст 2 Знак"/&gt;&lt;w:basedOn w:val="a2"/&gt;&lt;w:link w:val="23"/&gt;&lt;w:uiPriority w:val="99"/&gt;&lt;w:semiHidden/&gt;&lt;w:rPr&gt;&lt;w:kern w:val="24"/&gt;&lt;/w:rPr&gt;&lt;/w:style&gt;&lt;w:style w:type="paragraph" w:styleId="33"&gt;&lt;w:name w:val="Body Text 3"/&gt;&lt;w:basedOn w:val="a1"/&gt;&lt;w:link w:val="34"/&gt;&lt;w:uiPriority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w:styleId="34"&gt;&lt;w:name w:val="Основной текст 3 Знак"/&gt;&lt;w:basedOn w:val="a2"/&gt;&lt;w:link w:val="33"/&gt;&lt;w:uiPriority w:val="99"/&gt;&lt;w:semiHidden/&gt;&lt;w:rsid w:val="00EB69D3"/&gt;&lt;w:rPr&gt;&lt;w:sz w:val="22"/&gt;&lt;w:szCs w:val="16"/&gt;&lt;/w:rPr&gt;&lt;/w:style&gt;&lt;w:style w:type="paragraph" w:styleId="af3"&gt;&lt;w:name w:val="Body Text First Indent"/&gt;&lt;w:basedOn w:val="af1"/&gt;&lt;w:link w:val="af4"/&gt;&lt;w:uiPriority w:val="99"/&gt;&lt;w:semiHidden/&gt;&lt;w:unhideWhenUsed/&gt;&lt;w:pPr&gt;&lt;w:spacing w:after="0"/&gt;&lt;/w:pPr&gt;&lt;/w:style&gt;&lt;w:style w:type="character" w:customStyle="1" w:styleId="af4"&gt;&lt;w:name w:val="Красная строка Знак"/&gt;&lt;w:basedOn w:val="af2"/&gt;&lt;w:link w:val="af3"/&gt;&lt;w:uiPriority w:val="99"/&gt;&lt;w:semiHidden/&gt;&lt;w:rPr&gt;&lt;w:kern w:val="24"/&gt;&lt;/w:rPr&gt;&lt;/w:style&gt;&lt;w:style w:type="paragraph" w:styleId="af5"&gt;&lt;w:name w:val="Body Text Indent"/&gt;&lt;w:basedOn w:val="a1"/&gt;&lt;w:link w:val="af6"/&gt;&lt;w:uiPriority w:val="99"/&gt;&lt;w:semiHidden/&gt;&lt;w:unhideWhenUsed/&gt;&lt;w:pPr&gt;&lt;w:spacing w:after="120"/&gt;&lt;w:ind w:left="360" w:firstLine="0"/&gt;&lt;/w:pPr&gt;&lt;/w:style&gt;&lt;w:style w:type="character" w:customStyle="1" w:styleId="af6"&gt;&lt;w:name w:val="Основной текст с отступом Знак"/&gt;&lt;w:basedOn w:val="a2"/&gt;&lt;w:link w:val="af5"/&gt;&lt;w:uiPriority w:val="99"/&gt;&lt;w:semiHidden/&gt;&lt;w:rPr&gt;&lt;w:kern w:val="24"/&gt;&lt;/w:rPr&gt;&lt;/w:style&gt;&lt;w:style w:type="paragraph" w:styleId="25"&gt;&lt;w:name w:val="Body Text First Indent 2"/&gt;&lt;w:basedOn w:val="af5"/&gt;&lt;w:link w:val="26"/&gt;&lt;w:uiPriority w:val="99"/&gt;&lt;w:semiHidden/&gt;&lt;w:unhideWhenUsed/&gt;&lt;w:pPr&gt;&lt;w:spacing w:after="0"/&gt;&lt;/w:pPr&gt;&lt;/w:style&gt;&lt;w:style w:type="character" w:customStyle="1" w:styleId="26"&gt;&lt;w:name w:val="Красная строка 2 Знак"/&gt;&lt;w:basedOn w:val="af6"/&gt;&lt;w:link w:val="25"/&gt;&lt;w:uiPriority w:val="99"/&gt;&lt;w:semiHidden/&gt;&lt;w:rPr&gt;&lt;w:kern w:val="24"/&gt;&lt;/w:rPr&gt;&lt;/w:style&gt;&lt;w:style w:type="paragraph" w:styleId="27"&gt;&lt;w:name w:val="Body Text Indent 2"/&gt;&lt;w:basedOn w:val="a1"/&gt;&lt;w:link w:val="28"/&gt;&lt;w:uiPriority w:val="99"/&gt;&lt;w:semiHidden/&gt;&lt;w:unhideWhenUsed/&gt;&lt;w:pPr&gt;&lt;w:spacing w:after="120"/&gt;&lt;w:ind w:left="360" w:firstLine="0"/&gt;&lt;/w:pPr&gt;&lt;/w:style&gt;&lt;w:style w:type="character" w:customStyle="1" w:styleId="28"&gt;&lt;w:name w:val="Основной текст с отступом 2 Знак"/&gt;&lt;w:basedOn w:val="a2"/&gt;&lt;w:link w:val="27"/&gt;&lt;w:uiPriority w:val="99"/&gt;&lt;w:semiHidden/&gt;&lt;w:rPr&gt;&lt;w:kern w:val="24"/&gt;&lt;/w:rPr&gt;&lt;/w:style&gt;&lt;w:style w:type="paragraph" w:styleId="35"&gt;&lt;w:name w:val="Body Text Indent 3"/&gt;&lt;w:basedOn w:val="a1"/&gt;&lt;w:link w:val="36"/&gt;&lt;w:uiPriority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w:styleId="36"&gt;&lt;w:name w:val="Основной текст с отступом 3 Знак"/&gt;&lt;w:basedOn w:val="a2"/&gt;&lt;w:link w:val="35"/&gt;&lt;w:uiPriority w:val="99"/&gt;&lt;w:semiHidden/&gt;&lt;w:rsid w:val="00EB69D3"/&gt;&lt;w:rPr&gt;&lt;w:sz w:val="22"/&gt;&lt;w:szCs w:val="16"/&gt;&lt;/w:rPr&gt;&lt;/w:style&gt;&lt;w:style w:type="paragraph" w:styleId="af7"&gt;&lt;w:name w:val="caption"/&gt;&lt;w:basedOn w:val="a1"/&gt;&lt;w:next w:val="a1"/&gt;&lt;w:uiPriority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w:styleId="af8"&gt;&lt;w:name w:val="Closing"/&gt;&lt;w:basedOn w:val="a1"/&gt;&lt;w:link w:val="af9"/&gt;&lt;w:uiPriority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w:styleId="af9"&gt;&lt;w:name w:val="Прощание Знак"/&gt;&lt;w:basedOn w:val="a2"/&gt;&lt;w:link w:val="af8"/&gt;&lt;w:uiPriority w:val="99"/&gt;&lt;w:semiHidden/&gt;&lt;w:rPr&gt;&lt;w:kern w:val="24"/&gt;&lt;/w:rPr&gt;&lt;/w:style&gt;&lt;w:style w:type="paragraph" w:styleId="afa"&gt;&lt;w:name w:val="annotation text"/&gt;&lt;w:basedOn w:val="a1"/&gt;&lt;w:link w:val="afb"/&gt;&lt;w:uiPriority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w:styleId="afb"&gt;&lt;w:name w:val="Текст примечания Знак"/&gt;&lt;w:basedOn w:val="a2"/&gt;&lt;w:link w:val="afa"/&gt;&lt;w:uiPriority w:val="99"/&gt;&lt;w:semiHidden/&gt;&lt;w:rsid w:val="00EB69D3"/&gt;&lt;w:rPr&gt;&lt;w:sz w:val="22"/&gt;&lt;w:szCs w:val="20"/&gt;&lt;/w:rPr&gt;&lt;/w:style&gt;&lt;w:style w:type="paragraph" w:styleId="afc"&gt;&lt;w:name w:val="annotation subject"/&gt;&lt;w:basedOn w:val="afa"/&gt;&lt;w:next w:val="afa"/&gt;&lt;w:link w:val="afd"/&gt;&lt;w:uiPriority w:val="99"/&gt;&lt;w:semiHidden/&gt;&lt;w:unhideWhenUsed/&gt;&lt;w:rsid w:val="00EB69D3"/&gt;&lt;w:rPr&gt;&lt;w:b/&gt;&lt;w:bCs/&gt;&lt;/w:rPr&gt;&lt;/w:style&gt;&lt;w:style w:type="character" w:customStyle="1" w:styleId="afd"&gt;&lt;w:name w:val="Тема примечания Знак"/&gt;&lt;w:basedOn w:val="afb"/&gt;&lt;w:link w:val="afc"/&gt;&lt;w:uiPriority w:val="99"/&gt;&lt;w:semiHidden/&gt;&lt;w:rsid w:val="00EB69D3"/&gt;&lt;w:rPr&gt;&lt;w:b/&gt;&lt;w:bCs/&gt;&lt;w:sz w:val="22"/&gt;&lt;w:szCs w:val="20"/&gt;&lt;/w:rPr&gt;&lt;/w:style&gt;&lt;w:style w:type="paragraph" w:styleId="afe"&gt;&lt;w:name w:val="Date"/&gt;&lt;w:basedOn w:val="a1"/&gt;&lt;w:next w:val="a1"/&gt;&lt;w:link w:val="aff"/&gt;&lt;w:uiPriority w:val="99"/&gt;&lt;w:semiHidden/&gt;&lt;w:unhideWhenUsed/&gt;&lt;w:pPr&gt;&lt;w:ind w:firstLine="0"/&gt;&lt;/w:pPr&gt;&lt;/w:style&gt;&lt;w:style w:type="character" w:customStyle="1" w:styleId="aff"&gt;&lt;w:name w:val="Дата Знак"/&gt;&lt;w:basedOn w:val="a2"/&gt;&lt;w:link w:val="afe"/&gt;&lt;w:uiPriority w:val="99"/&gt;&lt;w:semiHidden/&gt;&lt;w:rPr&gt;&lt;w:kern w:val="24"/&gt;&lt;/w:rPr&gt;&lt;/w:style&gt;&lt;w:style w:type="paragraph" w:styleId="aff0"&gt;&lt;w:name w:val="Document Map"/&gt;&lt;w:basedOn w:val="a1"/&gt;&lt;w:link w:val="aff1"/&gt;&lt;w:uiPriority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w:styleId="aff1"&gt;&lt;w:name w:val="Схема документа Знак"/&gt;&lt;w:basedOn w:val="a2"/&gt;&lt;w:link w:val="aff0"/&gt;&lt;w:uiPriority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w:styleId="aff2"&gt;&lt;w:name w:val="E-mail Signature"/&gt;&lt;w:basedOn w:val="a1"/&gt;&lt;w:link w:val="aff3"/&gt;&lt;w:uiPriority w:val="99"/&gt;&lt;w:semiHidden/&gt;&lt;w:unhideWhenUsed/&gt;&lt;w:pPr&gt;&lt;w:spacing w:line="240" w:lineRule="auto"/&gt;&lt;w:ind w:firstLine="0"/&gt;&lt;/w:pPr&gt;&lt;/w:style&gt;&lt;w:style w:type="character" w:customStyle="1" w:styleId="aff3"&gt;&lt;w:name w:val="Электронная подпись Знак"/&gt;&lt;w:basedOn w:val="a2"/&gt;&lt;w:link w:val="aff2"/&gt;&lt;w:uiPriority w:val="99"/&gt;&lt;w:semiHidden/&gt;&lt;w:rPr&gt;&lt;w:kern w:val="24"/&gt;&lt;/w:rPr&gt;&lt;/w:style&gt;&lt;w:style w:type="paragraph" w:styleId="aff4"&gt;&lt;w:name w:val="footnote text"/&gt;&lt;w:basedOn w:val="a1"/&gt;&lt;w:link w:val="aff5"/&gt;&lt;w:uiPriority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w:styleId="aff5"&gt;&lt;w:name w:val="Текст сноски Знак"/&gt;&lt;w:basedOn w:val="a2"/&gt;&lt;w:link w:val="aff4"/&gt;&lt;w:uiPriority w:val="99"/&gt;&lt;w:semiHidden/&gt;&lt;w:rsid w:val="00EB69D3"/&gt;&lt;w:rPr&gt;&lt;w:sz w:val="22"/&gt;&lt;w:szCs w:val="20"/&gt;&lt;/w:rPr&gt;&lt;/w:style&gt;&lt;w:style w:type="paragraph" w:styleId="aff6"&gt;&lt;w:name w:val="envelope address"/&gt;&lt;w:basedOn w:val="a1"/&gt;&lt;w:uiPriority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w:styleId="29"&gt;&lt;w:name w:val="envelope return"/&gt;&lt;w:basedOn w:val="a1"/&gt;&lt;w:uiPriority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w:styleId="aff7"&gt;&lt;w:name w:val="Table Grid"/&gt;&lt;w:basedOn w:val="a3"/&gt;&lt;w:uiPriority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w:styleId="aff8"&gt;&lt;w:name w:val="Grid Table Light"/&gt;&lt;w:basedOn w:val="a3"/&gt;&lt;w:uiPriority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w:styleId="60"&gt;&lt;w:name w:val="Заголовок 6 Знак"/&gt;&lt;w:basedOn w:val="a2"/&gt;&lt;w:link w:val="6"/&gt;&lt;w:uiPriority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w:styleId="HTML"&gt;&lt;w:name w:val="HTML Address"/&gt;&lt;w:basedOn w:val="a1"/&gt;&lt;w:link w:val="HTML0"/&gt;&lt;w:uiPriority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w:styleId="HTML0"&gt;&lt;w:name w:val="Адрес HTML Знак"/&gt;&lt;w:basedOn w:val="a2"/&gt;&lt;w:link w:val="HTML"/&gt;&lt;w:uiPriority w:val="99"/&gt;&lt;w:semiHidden/&gt;&lt;w:rPr&gt;&lt;w:i/&gt;&lt;w:iCs/&gt;&lt;w:kern w:val="24"/&gt;&lt;/w:rPr&gt;&lt;/w:style&gt;&lt;w:style w:type="paragraph" w:styleId="HTML1"&gt;&lt;w:name w:val="HTML Preformatted"/&gt;&lt;w:basedOn w:val="a1"/&gt;&lt;w:link w:val="HTML2"/&gt;&lt;w:uiPriority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w:styleId="HTML2"&gt;&lt;w:name w:val="Стандартный HTML Знак"/&gt;&lt;w:basedOn w:val="a2"/&gt;&lt;w:link w:val="HTML1"/&gt;&lt;w:uiPriority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w:styleId="11"&gt;&lt;w:name w:val="index 1"/&gt;&lt;w:basedOn w:val="a1"/&gt;&lt;w:next w:val="a1"/&gt;&lt;w:autoRedefine/&gt;&lt;w:uiPriority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w:styleId="2a"&gt;&lt;w:name w:val="index 2"/&gt;&lt;w:basedOn w:val="a1"/&gt;&lt;w:next w:val="a1"/&gt;&lt;w:autoRedefine/&gt;&lt;w:uiPriority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w:styleId="37"&gt;&lt;w:name w:val="index 3"/&gt;&lt;w:basedOn w:val="a1"/&gt;&lt;w:next w:val="a1"/&gt;&lt;w:autoRedefine/&gt;&lt;w:uiPriority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w:styleId="43"&gt;&lt;w:name w:val="index 4"/&gt;&lt;w:basedOn w:val="a1"/&gt;&lt;w:next w:val="a1"/&gt;&lt;w:autoRedefine/&gt;&lt;w:uiPriority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w:styleId="53"&gt;&lt;w:name w:val="index 5"/&gt;&lt;w:basedOn w:val="a1"/&gt;&lt;w:next w:val="a1"/&gt;&lt;w:autoRedefine/&gt;&lt;w:uiPriority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w:styleId="61"&gt;&lt;w:name w:val="index 6"/&gt;&lt;w:basedOn w:val="a1"/&gt;&lt;w:next w:val="a1"/&gt;&lt;w:autoRedefine/&gt;&lt;w:uiPriority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w:styleId="7"&gt;&lt;w:name w:val="index 7"/&gt;&lt;w:basedOn w:val="a1"/&gt;&lt;w:next w:val="a1"/&gt;&lt;w:autoRedefine/&gt;&lt;w:uiPriority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w:styleId="8"&gt;&lt;w:name w:val="index 8"/&gt;&lt;w:basedOn w:val="a1"/&gt;&lt;w:next w:val="a1"/&gt;&lt;w:autoRedefine/&gt;&lt;w:uiPriority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w:styleId="9"&gt;&lt;w:name w:val="index 9"/&gt;&lt;w:basedOn w:val="a1"/&gt;&lt;w:next w:val="a1"/&gt;&lt;w:autoRedefine/&gt;&lt;w:uiPriority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w:styleId="aff9"&gt;&lt;w:name w:val="index heading"/&gt;&lt;w:basedOn w:val="a1"/&gt;&lt;w:next w:val="11"/&gt;&lt;w:uiPriority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w:styleId="affa"&gt;&lt;w:name w:val="Intense Quote"/&gt;&lt;w:basedOn w:val="a1"/&gt;&lt;w:next w:val="a1"/&gt;&lt;w:link w:val="affb"/&gt;&lt;w:uiPriority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w:styleId="affb"&gt;&lt;w:name w:val="Выделенная цитата Знак"/&gt;&lt;w:basedOn w:val="a2"/&gt;&lt;w:link w:val="affa"/&gt;&lt;w:uiPriority w:val="30"/&gt;&lt;w:semiHidden/&gt;&lt;w:rsid w:val="00EB69D3"/&gt;&lt;w:rPr&gt;&lt;w:i/&gt;&lt;w:iCs/&gt;&lt;w:color w:val="6E6E6E" w:themeColor="accent1" w:themeShade="80"/&gt;&lt;/w:rPr&gt;&lt;/w:style&gt;&lt;w:style w:type="paragraph" w:styleId="affc"&gt;&lt;w:name w:val="List"/&gt;&lt;w:basedOn w:val="a1"/&gt;&lt;w:uiPriority w:val="99"/&gt;&lt;w:semiHidden/&gt;&lt;w:unhideWhenUsed/&gt;&lt;w:pPr&gt;&lt;w:ind w:left="360" w:firstLine="0"/&gt;&lt;w:contextualSpacing/&gt;&lt;/w:pPr&gt;&lt;/w:style&gt;&lt;w:style w:type="paragraph" w:styleId="2b"&gt;&lt;w:name w:val="List 2"/&gt;&lt;w:basedOn w:val="a1"/&gt;&lt;w:uiPriority w:val="99"/&gt;&lt;w:semiHidden/&gt;&lt;w:unhideWhenUsed/&gt;&lt;w:pPr&gt;&lt;w:ind w:left="720" w:firstLine="0"/&gt;&lt;w:contextualSpacing/&gt;&lt;/w:pPr&gt;&lt;/w:style&gt;&lt;w:style w:type="paragraph" w:styleId="38"&gt;&lt;w:name w:val="List 3"/&gt;&lt;w:basedOn w:val="a1"/&gt;&lt;w:uiPriority w:val="99"/&gt;&lt;w:semiHidden/&gt;&lt;w:unhideWhenUsed/&gt;&lt;w:pPr&gt;&lt;w:ind w:left="1080" w:firstLine="0"/&gt;&lt;w:contextualSpacing/&gt;&lt;/w:pPr&gt;&lt;/w:style&gt;&lt;w:style w:type="paragraph" w:styleId="44"&gt;&lt;w:name w:val="List 4"/&gt;&lt;w:basedOn w:val="a1"/&gt;&lt;w:uiPriority w:val="99"/&gt;&lt;w:semiHidden/&gt;&lt;w:unhideWhenUsed/&gt;&lt;w:pPr&gt;&lt;w:ind w:left="1440" w:firstLine="0"/&gt;&lt;w:contextualSpacing/&gt;&lt;/w:pPr&gt;&lt;/w:style&gt;&lt;w:style w:type="paragraph" w:styleId="54"&gt;&lt;w:name w:val="List 5"/&gt;&lt;w:basedOn w:val="a1"/&gt;&lt;w:uiPriority w:val="99"/&gt;&lt;w:semiHidden/&gt;&lt;w:unhideWhenUsed/&gt;&lt;w:pPr&gt;&lt;w:ind w:left="1800" w:firstLine="0"/&gt;&lt;w:contextualSpacing/&gt;&lt;/w:pPr&gt;&lt;/w:style&gt;&lt;w:style w:type="paragraph" w:styleId="a0"&gt;&lt;w:name w:val="List Bullet"/&gt;&lt;w:basedOn w:val="a1"/&gt;&lt;w:uiPriority w:val="8"/&gt;&lt;w:unhideWhenUsed/&gt;&lt;w:qFormat/&gt;&lt;w:pPr&gt;&lt;w:numPr&gt;&lt;w:numId w:val="1"/&gt;&lt;/w:numPr&gt;&lt;w:contextualSpacing/&gt;&lt;/w:pPr&gt;&lt;/w:style&gt;&lt;w:style w:type="paragraph" w:styleId="20"&gt;&lt;w:name w:val="List Bullet 2"/&gt;&lt;w:basedOn w:val="a1"/&gt;&lt;w:uiPriority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w:styleId="30"&gt;&lt;w:name w:val="List Bullet 3"/&gt;&lt;w:basedOn w:val="a1"/&gt;&lt;w:uiPriority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w:styleId="40"&gt;&lt;w:name w:val="List Bullet 4"/&gt;&lt;w:basedOn w:val="a1"/&gt;&lt;w:uiPriority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w:styleId="50"&gt;&lt;w:name w:val="List Bullet 5"/&gt;&lt;w:basedOn w:val="a1"/&gt;&lt;w:uiPriority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w:styleId="affd"&gt;&lt;w:name w:val="List Continue"/&gt;&lt;w:basedOn w:val="a1"/&gt;&lt;w:uiPriority w:val="99"/&gt;&lt;w:semiHidden/&gt;&lt;w:unhideWhenUsed/&gt;&lt;w:pPr&gt;&lt;w:spacing w:after="120"/&gt;&lt;w:ind w:left="360" w:firstLine="0"/&gt;&lt;w:contextualSpacing/&gt;&lt;/w:pPr&gt;&lt;/w:style&gt;&lt;w:style w:type="paragraph" w:styleId="2c"&gt;&lt;w:name w:val="List Continue 2"/&gt;&lt;w:basedOn w:val="a1"/&gt;&lt;w:uiPriority w:val="99"/&gt;&lt;w:semiHidden/&gt;&lt;w:unhideWhenUsed/&gt;&lt;w:pPr&gt;&lt;w:spacing w:after="120"/&gt;&lt;w:ind w:left="720" w:firstLine="0"/&gt;&lt;w:contextualSpacing/&gt;&lt;/w:pPr&gt;&lt;/w:style&gt;&lt;w:style w:type="paragraph" w:styleId="39"&gt;&lt;w:name w:val="List Continue 3"/&gt;&lt;w:basedOn w:val="a1"/&gt;&lt;w:uiPriority w:val="99"/&gt;&lt;w:semiHidden/&gt;&lt;w:unhideWhenUsed/&gt;&lt;w:pPr&gt;&lt;w:spacing w:after="120"/&gt;&lt;w:ind w:left="1080" w:firstLine="0"/&gt;&lt;w:contextualSpacing/&gt;&lt;/w:pPr&gt;&lt;/w:style&gt;&lt;w:style w:type="paragraph" w:styleId="45"&gt;&lt;w:name w:val="List Continue 4"/&gt;&lt;w:basedOn w:val="a1"/&gt;&lt;w:uiPriority w:val="99"/&gt;&lt;w:semiHidden/&gt;&lt;w:unhideWhenUsed/&gt;&lt;w:pPr&gt;&lt;w:spacing w:after="120"/&gt;&lt;w:ind w:left="1440" w:firstLine="0"/&gt;&lt;w:contextualSpacing/&gt;&lt;/w:pPr&gt;&lt;/w:style&gt;&lt;w:style w:type="paragraph" w:styleId="55"&gt;&lt;w:name w:val="List Continue 5"/&gt;&lt;w:basedOn w:val="a1"/&gt;&lt;w:uiPriority w:val="99"/&gt;&lt;w:semiHidden/&gt;&lt;w:unhideWhenUsed/&gt;&lt;w:pPr&gt;&lt;w:spacing w:after="120"/&gt;&lt;w:ind w:left="1800" w:firstLine="0"/&gt;&lt;w:contextualSpacing/&gt;&lt;/w:pPr&gt;&lt;/w:style&gt;&lt;w:style w:type="paragraph" w:styleId="a"&gt;&lt;w:name w:val="List Number"/&gt;&lt;w:basedOn w:val="a1"/&gt;&lt;w:uiPriority w:val="8"/&gt;&lt;w:unhideWhenUsed/&gt;&lt;w:qFormat/&gt;&lt;w:pPr&gt;&lt;w:numPr&gt;&lt;w:numId w:val="6"/&gt;&lt;/w:numPr&gt;&lt;w:contextualSpacing/&gt;&lt;/w:pPr&gt;&lt;/w:style&gt;&lt;w:style w:type="paragraph" w:styleId="2"&gt;&lt;w:name w:val="List Number 2"/&gt;&lt;w:basedOn w:val="a1"/&gt;&lt;w:uiPriority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w:styleId="3"&gt;&lt;w:name w:val="List Number 3"/&gt;&lt;w:basedOn w:val="a1"/&gt;&lt;w:uiPriority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w:styleId="4"&gt;&lt;w:name w:val="List Number 4"/&gt;&lt;w:basedOn w:val="a1"/&gt;&lt;w:uiPriority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w:styleId="5"&gt;&lt;w:name w:val="List Number 5"/&gt;&lt;w:basedOn w:val="a1"/&gt;&lt;w:uiPriority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w:styleId="affe"&gt;&lt;w:name w:val="List Paragraph"/&gt;&lt;w:basedOn w:val="a1"/&gt;&lt;w:uiPriority w:val="34"/&gt;&lt;w:semiHidden/&gt;&lt;w:unhideWhenUsed/&gt;&lt;w:qFormat/&gt;&lt;w:pPr&gt;&lt;w:ind w:left="720" w:firstLine="0"/&gt;&lt;w:contextualSpacing/&gt;&lt;/w:pPr&gt;&lt;/w:style&gt;&lt;w:style w:type="paragraph" w:styleId="afff"&gt;&lt;w:name w:val="macro"/&gt;&lt;w:link w:val="afff0"/&gt;&lt;w:uiPriority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w:styleId="afff0"&gt;&lt;w:name w:val="Текст макроса Знак"/&gt;&lt;w:basedOn w:val="a2"/&gt;&lt;w:link w:val="afff"/&gt;&lt;w:uiPriority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w:styleId="afff1"&gt;&lt;w:name w:val="Message Header"/&gt;&lt;w:basedOn w:val="a1"/&gt;&lt;w:link w:val="afff2"/&gt;&lt;w:uiPriority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w:styleId="afff2"&gt;&lt;w:name w:val="Шапка Знак"/&gt;&lt;w:basedOn w:val="a2"/&gt;&lt;w:link w:val="afff1"/&gt;&lt;w:uiPriority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w:styleId="afff3"&gt;&lt;w:name w:val="Normal (Web)"/&gt;&lt;w:basedOn w:val="a1"/&gt;&lt;w:uiPriority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w:styleId="afff4"&gt;&lt;w:name w:val="Normal Indent"/&gt;&lt;w:basedOn w:val="a1"/&gt;&lt;w:uiPriority w:val="99"/&gt;&lt;w:semiHidden/&gt;&lt;w:unhideWhenUsed/&gt;&lt;w:pPr&gt;&lt;w:ind w:left="720" w:firstLine="0"/&gt;&lt;/w:pPr&gt;&lt;/w:style&gt;&lt;w:style w:type="paragraph" w:styleId="afff5"&gt;&lt;w:name w:val="Note Heading"/&gt;&lt;w:basedOn w:val="a1"/&gt;&lt;w:next w:val="a1"/&gt;&lt;w:link w:val="afff6"/&gt;&lt;w:uiPriority w:val="99"/&gt;&lt;w:semiHidden/&gt;&lt;w:unhideWhenUsed/&gt;&lt;w:pPr&gt;&lt;w:spacing w:line="240" w:lineRule="auto"/&gt;&lt;w:ind w:firstLine="0"/&gt;&lt;/w:pPr&gt;&lt;/w:style&gt;&lt;w:style w:type="character" w:customStyle="1" w:styleId="afff6"&gt;&lt;w:name w:val="Заголовок записки Знак"/&gt;&lt;w:basedOn w:val="a2"/&gt;&lt;w:link w:val="afff5"/&gt;&lt;w:uiPriority w:val="99"/&gt;&lt;w:semiHidden/&gt;&lt;w:rPr&gt;&lt;w:kern w:val="24"/&gt;&lt;/w:rPr&gt;&lt;/w:style&gt;&lt;w:style w:type="paragraph" w:styleId="afff7"&gt;&lt;w:name w:val="Plain Text"/&gt;&lt;w:basedOn w:val="a1"/&gt;&lt;w:link w:val="afff8"/&gt;&lt;w:uiPriority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w:styleId="afff8"&gt;&lt;w:name w:val="Текст Знак"/&gt;&lt;w:basedOn w:val="a2"/&gt;&lt;w:link w:val="afff7"/&gt;&lt;w:uiPriority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w:styleId="2d"&gt;&lt;w:name w:val="Quote"/&gt;&lt;w:basedOn w:val="a1"/&gt;&lt;w:next w:val="a1"/&gt;&lt;w:link w:val="2e"/&gt;&lt;w:uiPriority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w:styleId="2e"&gt;&lt;w:name w:val="Цитата 2 Знак"/&gt;&lt;w:basedOn w:val="a2"/&gt;&lt;w:link w:val="2d"/&gt;&lt;w:uiPriority w:val="29"/&gt;&lt;w:semiHidden/&gt;&lt;w:rPr&gt;&lt;w:i/&gt;&lt;w:iCs/&gt;&lt;w:color w:val="404040" w:themeColor="text1" w:themeTint="BF"/&gt;&lt;w:kern w:val="24"/&gt;&lt;/w:rPr&gt;&lt;/w:style&gt;&lt;w:style w:type="paragraph" w:styleId="afff9"&gt;&lt;w:name w:val="Salutation"/&gt;&lt;w:basedOn w:val="a1"/&gt;&lt;w:next w:val="a1"/&gt;&lt;w:link w:val="afffa"/&gt;&lt;w:uiPriority w:val="99"/&gt;&lt;w:semiHidden/&gt;&lt;w:unhideWhenUsed/&gt;&lt;w:pPr&gt;&lt;w:ind w:firstLine="0"/&gt;&lt;/w:pPr&gt;&lt;/w:style&gt;&lt;w:style w:type="character" w:customStyle="1" w:styleId="afffa"&gt;&lt;w:name w:val="Приветствие Знак"/&gt;&lt;w:basedOn w:val="a2"/&gt;&lt;w:link w:val="afff9"/&gt;&lt;w:uiPriority w:val="99"/&gt;&lt;w:semiHidden/&gt;&lt;w:rPr&gt;&lt;w:kern w:val="24"/&gt;&lt;/w:rPr&gt;&lt;/w:style&gt;&lt;w:style w:type="paragraph" w:styleId="afffb"&gt;&lt;w:name w:val="Signature"/&gt;&lt;w:basedOn w:val="a1"/&gt;&lt;w:link w:val="afffc"/&gt;&lt;w:uiPriority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w:styleId="afffc"&gt;&lt;w:name w:val="Подпись Знак"/&gt;&lt;w:basedOn w:val="a2"/&gt;&lt;w:link w:val="afffb"/&gt;&lt;w:uiPriority w:val="99"/&gt;&lt;w:semiHidden/&gt;&lt;w:rPr&gt;&lt;w:kern w:val="24"/&gt;&lt;/w:rPr&gt;&lt;/w:style&gt;&lt;w:style w:type="paragraph" w:customStyle="1" w:styleId="2f"&gt;&lt;w:name w:val="Заголовок 2"/&gt;&lt;w:basedOn w:val="a1"/&gt;&lt;w:uiPriority w:val="1"/&gt;&lt;w:qFormat/&gt;&lt;w:pPr&gt;&lt;w:ind w:firstLine="0"/&gt;&lt;w:jc w:val="center"/&gt;&lt;/w:pPr&gt;&lt;/w:style&gt;&lt;w:style w:type="paragraph" w:styleId="afffd"&gt;&lt;w:name w:val="table of authorities"/&gt;&lt;w:basedOn w:val="a1"/&gt;&lt;w:next w:val="a1"/&gt;&lt;w:uiPriority w:val="99"/&gt;&lt;w:semiHidden/&gt;&lt;w:unhideWhenUsed/&gt;&lt;w:pPr&gt;&lt;w:ind w:left="240" w:firstLine="0"/&gt;&lt;/w:pPr&gt;&lt;/w:style&gt;&lt;w:style w:type="paragraph" w:styleId="afffe"&gt;&lt;w:name w:val="table of figures"/&gt;&lt;w:basedOn w:val="a1"/&gt;&lt;w:next w:val="a1"/&gt;&lt;w:uiPriority w:val="99"/&gt;&lt;w:semiHidden/&gt;&lt;w:unhideWhenUsed/&gt;&lt;w:pPr&gt;&lt;w:ind w:firstLine="0"/&gt;&lt;/w:pPr&gt;&lt;/w:style&gt;&lt;w:style w:type="paragraph" w:styleId="affff"&gt;&lt;w:name w:val="toa heading"/&gt;&lt;w:basedOn w:val="a1"/&gt;&lt;w:next w:val="a1"/&gt;&lt;w:uiPriority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w:styleId="46"&gt;&lt;w:name w:val="toc 4"/&gt;&lt;w:basedOn w:val="a1"/&gt;&lt;w:next w:val="a1"/&gt;&lt;w:autoRedefine/&gt;&lt;w:uiPriority w:val="39"/&gt;&lt;w:semiHidden/&gt;&lt;w:unhideWhenUsed/&gt;&lt;w:pPr&gt;&lt;w:spacing w:after="100"/&gt;&lt;w:ind w:left="720" w:firstLine="0"/&gt;&lt;/w:pPr&gt;&lt;/w:style&gt;&lt;w:style w:type="paragraph" w:styleId="56"&gt;&lt;w:name w:val="toc 5"/&gt;&lt;w:basedOn w:val="a1"/&gt;&lt;w:next w:val="a1"/&gt;&lt;w:autoRedefine/&gt;&lt;w:uiPriority w:val="39"/&gt;&lt;w:semiHidden/&gt;&lt;w:unhideWhenUsed/&gt;&lt;w:pPr&gt;&lt;w:spacing w:after="100"/&gt;&lt;w:ind w:left="960" w:firstLine="0"/&gt;&lt;/w:pPr&gt;&lt;/w:style&gt;&lt;w:style w:type="paragraph" w:styleId="62"&gt;&lt;w:name w:val="toc 6"/&gt;&lt;w:basedOn w:val="a1"/&gt;&lt;w:next w:val="a1"/&gt;&lt;w:autoRedefine/&gt;&lt;w:uiPriority w:val="39"/&gt;&lt;w:semiHidden/&gt;&lt;w:unhideWhenUsed/&gt;&lt;w:pPr&gt;&lt;w:spacing w:after="100"/&gt;&lt;w:ind w:left="1200" w:firstLine="0"/&gt;&lt;/w:pPr&gt;&lt;/w:style&gt;&lt;w:style w:type="paragraph" w:styleId="70"&gt;&lt;w:name w:val="toc 7"/&gt;&lt;w:basedOn w:val="a1"/&gt;&lt;w:next w:val="a1"/&gt;&lt;w:autoRedefine/&gt;&lt;w:uiPriority w:val="39"/&gt;&lt;w:semiHidden/&gt;&lt;w:unhideWhenUsed/&gt;&lt;w:pPr&gt;&lt;w:spacing w:after="100"/&gt;&lt;w:ind w:left="1440" w:firstLine="0"/&gt;&lt;/w:pPr&gt;&lt;/w:style&gt;&lt;w:style w:type="paragraph" w:styleId="80"&gt;&lt;w:name w:val="toc 8"/&gt;&lt;w:basedOn w:val="a1"/&gt;&lt;w:next w:val="a1"/&gt;&lt;w:autoRedefine/&gt;&lt;w:uiPriority w:val="39"/&gt;&lt;w:semiHidden/&gt;&lt;w:unhideWhenUsed/&gt;&lt;w:pPr&gt;&lt;w:spacing w:after="100"/&gt;&lt;w:ind w:left="1680" w:firstLine="0"/&gt;&lt;/w:pPr&gt;&lt;/w:style&gt;&lt;w:style w:type="paragraph" w:styleId="90"&gt;&lt;w:name w:val="toc 9"/&gt;&lt;w:basedOn w:val="a1"/&gt;&lt;w:next w:val="a1"/&gt;&lt;w:autoRedefine/&gt;&lt;w:uiPriority w:val="39"/&gt;&lt;w:semiHidden/&gt;&lt;w:unhideWhenUsed/&gt;&lt;w:pPr&gt;&lt;w:spacing w:after="100"/&gt;&lt;w:ind w:left="1920" w:firstLine="0"/&gt;&lt;/w:pPr&gt;&lt;/w:style&gt;&lt;w:style w:type="character" w:styleId="affff0"&gt;&lt;w:name w:val="endnote reference"/&gt;&lt;w:basedOn w:val="a2"/&gt;&lt;w:uiPriority w:val="99"/&gt;&lt;w:semiHidden/&gt;&lt;w:unhideWhenUsed/&gt;&lt;w:rPr&gt;&lt;w:vertAlign w:val="superscript"/&gt;&lt;/w:rPr&gt;&lt;/w:style&gt;&lt;w:style w:type="character" w:styleId="affff1"&gt;&lt;w:name w:val="footnote reference"/&gt;&lt;w:basedOn w:val="a2"/&gt;&lt;w:uiPriority w:val="99"/&gt;&lt;w:qFormat/&gt;&lt;w:rPr&gt;&lt;w:vertAlign w:val="superscript"/&gt;&lt;/w:rPr&gt;&lt;/w:style&gt;&lt;w:style w:type="table" w:customStyle="1" w:styleId="affff2"&gt;&lt;w:name w:val="Отчет по стандарту АПА"/&gt;&lt;w:basedOn w:val="a3"/&gt;&lt;w:uiPriority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w:styleId="affff3"&gt;&lt;w:name w:val="Таблица или рисунок"/&gt;&lt;w:basedOn w:val="a1"/&gt;&lt;w:uiPriority w:val="7"/&gt;&lt;w:qFormat/&gt;&lt;w:pPr&gt;&lt;w:spacing w:before="240"/&gt;&lt;w:ind w:firstLine="0"/&gt;&lt;w:contextualSpacing/&gt;&lt;/w:pPr&gt;&lt;/w:style&gt;&lt;w:style w:type="paragraph" w:styleId="affff4"&gt;&lt;w:name w:val="footer"/&gt;&lt;w:basedOn w:val="a1"/&gt;&lt;w:link w:val="affff5"/&gt;&lt;w:uiPriority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w:styleId="affff5"&gt;&lt;w:name w:val="Нижний колонтитул Знак"/&gt;&lt;w:basedOn w:val="a2"/&gt;&lt;w:link w:val="affff4"/&gt;&lt;w:uiPriority w:val="99"/&gt;&lt;w:rsid w:val="00DB2E59"/&gt;&lt;/w:style&gt;&lt;w:style w:type="character" w:styleId="affff6"&gt;&lt;w:name w:val="annotation reference"/&gt;&lt;w:basedOn w:val="a2"/&gt;&lt;w:uiPriority w:val="99"/&gt;&lt;w:semiHidden/&gt;&lt;w:unhideWhenUsed/&gt;&lt;w:rsid w:val="00EB69D3"/&gt;&lt;w:rPr&gt;&lt;w:sz w:val="22"/&gt;&lt;w:szCs w:val="16"/&gt;&lt;/w:rPr&gt;&lt;/w:style&gt;&lt;w:style w:type="paragraph" w:styleId="affff7"&gt;&lt;w:name w:val="endnote text"/&gt;&lt;w:basedOn w:val="a1"/&gt;&lt;w:link w:val="affff8"/&gt;&lt;w:uiPriority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w:styleId="affff8"&gt;&lt;w:name w:val="Текст концевой сноски Знак"/&gt;&lt;w:basedOn w:val="a2"/&gt;&lt;w:link w:val="affff7"/&gt;&lt;w:uiPriority w:val="99"/&gt;&lt;w:semiHidden/&gt;&lt;w:rsid w:val="00EB69D3"/&gt;&lt;w:rPr&gt;&lt;w:sz w:val="22"/&gt;&lt;w:szCs w:val="20"/&gt;&lt;/w:rPr&gt;&lt;/w:style&gt;&lt;w:style w:type="character" w:styleId="HTML3"&gt;&lt;w:name w:val="HTML Code"/&gt;&lt;w:basedOn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w:styleId="HTML4"&gt;&lt;w:name w:val="HTML Keyboard"/&gt;&lt;w:basedOn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w:styleId="HTML5"&gt;&lt;w:name w:val="HTML Typewriter"/&gt;&lt;w:basedOn w:val="a2"/&gt;&lt;w:uiPriority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w:styleId="affff9"&gt;&lt;w:name w:val="TOC Heading"/&gt;&lt;w:basedOn w:val="1"/&gt;&lt;w:next w:val="a1"/&gt;&lt;w:uiPriority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w:styleId="affffa"&gt;&lt;w:name w:val="Intense Reference"/&gt;&lt;w:basedOn w:val="a2"/&gt;&lt;w:uiPriority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w:styleId="affffb"&gt;&lt;w:name w:val="Intense Emphasis"/&gt;&lt;w:basedOn w:val="a2"/&gt;&lt;w:uiPriority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w:styleId="-44"&gt;&lt;w:name w:val="Grid Table 4 Accent 4"/&gt;&lt;w:basedOn w:val="a3"/&gt;&lt;w:uiPriority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Вор15</b:Tag>
    <b:SourceType>Book</b:SourceType>
    <b:Guid>{A060C888-EAEF-4B45-965F-2BF4D609BC7E}</b:Guid>
    <b:Title>Усилитель на биполярных транзисторах</b:Title>
    <b:Year>2015</b:Year>
    <b:LCID>ru-RU</b:LCID>
    <b:Author>
      <b:Author>
        <b:Corporate>Воронов Е. В., Ларин А. Л.</b:Corporate>
      </b:Author>
    </b:Author>
    <b:City>Москва</b:City>
    <b:Publisher>МФТИ</b:Publisher>
    <b:RefOrder>1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6131E201-2EA1-43BA-B6CE-29433A17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в стиле АПА.dotx</Template>
  <TotalTime>407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100</cp:revision>
  <dcterms:created xsi:type="dcterms:W3CDTF">2019-02-24T15:19:00Z</dcterms:created>
  <dcterms:modified xsi:type="dcterms:W3CDTF">2019-02-25T08:08:00Z</dcterms:modified>
</cp:coreProperties>
</file>